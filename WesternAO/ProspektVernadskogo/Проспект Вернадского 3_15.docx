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A2D" w:rsidRDefault="00251A2D" w:rsidP="00A25B3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</w:t>
      </w:r>
    </w:p>
    <w:p w:rsidR="00251A2D" w:rsidRDefault="00251A2D" w:rsidP="00A25B3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перед населением </w:t>
      </w:r>
    </w:p>
    <w:p w:rsidR="00251A2D" w:rsidRDefault="00251A2D" w:rsidP="00A25B3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об итогах оперативно-служебной деятельности </w:t>
      </w:r>
    </w:p>
    <w:p w:rsidR="00251A2D" w:rsidRDefault="00251A2D" w:rsidP="00A25B3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Отдела МВД России  по району Проспект Вернадского г. Москвы </w:t>
      </w:r>
    </w:p>
    <w:p w:rsidR="00251A2D" w:rsidRPr="0056294F" w:rsidRDefault="00251A2D" w:rsidP="00A25B3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 12 месяцев 2015 года</w:t>
      </w:r>
    </w:p>
    <w:p w:rsidR="00251A2D" w:rsidRDefault="00251A2D" w:rsidP="00A25B36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251A2D" w:rsidRDefault="00251A2D" w:rsidP="00A25B36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p w:rsidR="00251A2D" w:rsidRPr="00DB7A12" w:rsidRDefault="00251A2D" w:rsidP="004A031C">
      <w:pPr>
        <w:pStyle w:val="western"/>
        <w:spacing w:before="0" w:beforeAutospacing="0" w:after="0" w:afterAutospacing="0" w:line="360" w:lineRule="auto"/>
        <w:ind w:left="-567" w:firstLine="1275"/>
        <w:jc w:val="both"/>
        <w:rPr>
          <w:color w:val="000000"/>
          <w:sz w:val="28"/>
          <w:szCs w:val="28"/>
        </w:rPr>
      </w:pPr>
      <w:r w:rsidRPr="00DB7A12">
        <w:rPr>
          <w:color w:val="000000"/>
          <w:sz w:val="28"/>
          <w:szCs w:val="28"/>
        </w:rPr>
        <w:t>За 12 месяцев 201</w:t>
      </w:r>
      <w:r>
        <w:rPr>
          <w:color w:val="000000"/>
          <w:sz w:val="28"/>
          <w:szCs w:val="28"/>
        </w:rPr>
        <w:t>5</w:t>
      </w:r>
      <w:r w:rsidRPr="00DB7A12">
        <w:rPr>
          <w:color w:val="000000"/>
          <w:sz w:val="28"/>
          <w:szCs w:val="28"/>
        </w:rPr>
        <w:t xml:space="preserve"> года Отделом МВД России по району Проспект Вернадского г. Москвы проведен комплекс мероприятий по профилактике правонарушений, борьбе с преступностью и обеспечению безопасности граждан на обслуживаемой территории.</w:t>
      </w:r>
    </w:p>
    <w:p w:rsidR="00251A2D" w:rsidRPr="00DB7A12" w:rsidRDefault="00251A2D" w:rsidP="004A031C">
      <w:pPr>
        <w:pStyle w:val="western"/>
        <w:spacing w:before="0" w:beforeAutospacing="0" w:after="0" w:afterAutospacing="0" w:line="360" w:lineRule="auto"/>
        <w:ind w:left="-567" w:firstLine="1275"/>
        <w:jc w:val="both"/>
        <w:rPr>
          <w:color w:val="000000"/>
          <w:sz w:val="28"/>
          <w:szCs w:val="28"/>
        </w:rPr>
      </w:pPr>
      <w:r w:rsidRPr="00DB7A12">
        <w:rPr>
          <w:color w:val="000000"/>
          <w:sz w:val="28"/>
          <w:szCs w:val="28"/>
        </w:rPr>
        <w:t>Среди наиболее важных задач для личного состава Отдела были проведение антитеррористических мероприятий, охрана общественного порядка и обеспечение безопасности москвичей и гостей столицы при проведении общественно-политических, культурно-массовых и спортивных мероприятий. Нарушений общественного порядка при проведении мероприятий допущено не было.</w:t>
      </w:r>
    </w:p>
    <w:p w:rsidR="00251A2D" w:rsidRPr="00DB7A12" w:rsidRDefault="00251A2D" w:rsidP="004A031C">
      <w:pPr>
        <w:spacing w:after="0" w:line="360" w:lineRule="auto"/>
        <w:ind w:left="-567" w:firstLine="1275"/>
        <w:jc w:val="both"/>
        <w:rPr>
          <w:rFonts w:ascii="Times New Roman" w:hAnsi="Times New Roman"/>
          <w:sz w:val="28"/>
          <w:szCs w:val="28"/>
        </w:rPr>
      </w:pPr>
      <w:r w:rsidRPr="00DB7A12">
        <w:rPr>
          <w:rFonts w:ascii="Times New Roman" w:hAnsi="Times New Roman"/>
          <w:color w:val="000000"/>
          <w:sz w:val="28"/>
          <w:szCs w:val="28"/>
        </w:rPr>
        <w:t>Возникающие проблемные вопросы по борьбе с преступностью успешно решались во взаимодействии с Никулинской межрайонной прокуратурой, Управой района Проспект Вернадского и</w:t>
      </w:r>
      <w:r>
        <w:rPr>
          <w:rFonts w:ascii="Times New Roman" w:hAnsi="Times New Roman"/>
          <w:color w:val="000000"/>
          <w:sz w:val="28"/>
          <w:szCs w:val="28"/>
        </w:rPr>
        <w:t xml:space="preserve"> муниципальным образованием </w:t>
      </w:r>
      <w:r w:rsidRPr="00DB7A12">
        <w:rPr>
          <w:rFonts w:ascii="Times New Roman" w:hAnsi="Times New Roman"/>
          <w:color w:val="000000"/>
          <w:sz w:val="28"/>
          <w:szCs w:val="28"/>
        </w:rPr>
        <w:t>района Проспект Вернадского.</w:t>
      </w:r>
    </w:p>
    <w:p w:rsidR="00251A2D" w:rsidRDefault="00251A2D" w:rsidP="008C58F9">
      <w:pPr>
        <w:spacing w:after="0" w:line="360" w:lineRule="auto"/>
        <w:ind w:left="-567" w:firstLine="1275"/>
        <w:jc w:val="both"/>
        <w:rPr>
          <w:rFonts w:ascii="Times New Roman" w:hAnsi="Times New Roman"/>
          <w:sz w:val="28"/>
          <w:szCs w:val="28"/>
        </w:rPr>
      </w:pPr>
      <w:r w:rsidRPr="008C58F9">
        <w:rPr>
          <w:rFonts w:ascii="Times New Roman" w:hAnsi="Times New Roman"/>
          <w:sz w:val="28"/>
          <w:szCs w:val="28"/>
        </w:rPr>
        <w:t xml:space="preserve">За 12 месяцев </w:t>
      </w:r>
      <w:smartTag w:uri="urn:schemas-microsoft-com:office:smarttags" w:element="metricconverter">
        <w:smartTagPr>
          <w:attr w:name="ProductID" w:val="2015 г"/>
        </w:smartTagPr>
        <w:r w:rsidRPr="008C58F9">
          <w:rPr>
            <w:rFonts w:ascii="Times New Roman" w:hAnsi="Times New Roman"/>
            <w:sz w:val="28"/>
            <w:szCs w:val="28"/>
          </w:rPr>
          <w:t>201</w:t>
        </w:r>
        <w:r>
          <w:rPr>
            <w:rFonts w:ascii="Times New Roman" w:hAnsi="Times New Roman"/>
            <w:sz w:val="28"/>
            <w:szCs w:val="28"/>
          </w:rPr>
          <w:t>5</w:t>
        </w:r>
        <w:r w:rsidRPr="008C58F9"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8C58F9">
        <w:rPr>
          <w:rFonts w:ascii="Times New Roman" w:hAnsi="Times New Roman"/>
          <w:sz w:val="28"/>
          <w:szCs w:val="28"/>
        </w:rPr>
        <w:t xml:space="preserve">. сложившаяся оперативная обстановка </w:t>
      </w:r>
      <w:r>
        <w:rPr>
          <w:rFonts w:ascii="Times New Roman" w:hAnsi="Times New Roman"/>
          <w:sz w:val="28"/>
          <w:szCs w:val="28"/>
        </w:rPr>
        <w:t xml:space="preserve">на территории района Проспект Вернадского г. Москвы </w:t>
      </w:r>
      <w:r w:rsidRPr="008C58F9">
        <w:rPr>
          <w:rFonts w:ascii="Times New Roman" w:hAnsi="Times New Roman"/>
          <w:sz w:val="28"/>
          <w:szCs w:val="28"/>
        </w:rPr>
        <w:t>характеризуется следующими показателями.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51A2D" w:rsidRPr="008C58F9" w:rsidRDefault="00251A2D" w:rsidP="008C58F9">
      <w:pPr>
        <w:spacing w:after="0" w:line="360" w:lineRule="auto"/>
        <w:ind w:left="-567" w:firstLine="1275"/>
        <w:jc w:val="both"/>
        <w:rPr>
          <w:rFonts w:ascii="Times New Roman" w:hAnsi="Times New Roman"/>
          <w:sz w:val="28"/>
          <w:szCs w:val="28"/>
        </w:rPr>
      </w:pPr>
      <w:r w:rsidRPr="008C58F9">
        <w:rPr>
          <w:rFonts w:ascii="Times New Roman" w:hAnsi="Times New Roman"/>
          <w:sz w:val="28"/>
          <w:szCs w:val="28"/>
        </w:rPr>
        <w:t xml:space="preserve">Количество зарегистрированных преступлений </w:t>
      </w:r>
      <w:r>
        <w:rPr>
          <w:rFonts w:ascii="Times New Roman" w:hAnsi="Times New Roman"/>
          <w:sz w:val="28"/>
          <w:szCs w:val="28"/>
        </w:rPr>
        <w:t>возросло на 10</w:t>
      </w:r>
      <w:r w:rsidRPr="008C58F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1</w:t>
      </w:r>
      <w:r w:rsidRPr="008C58F9">
        <w:rPr>
          <w:rFonts w:ascii="Times New Roman" w:hAnsi="Times New Roman"/>
          <w:sz w:val="28"/>
          <w:szCs w:val="28"/>
        </w:rPr>
        <w:t xml:space="preserve"> % и составило –  1</w:t>
      </w:r>
      <w:r>
        <w:rPr>
          <w:rFonts w:ascii="Times New Roman" w:hAnsi="Times New Roman"/>
          <w:sz w:val="28"/>
          <w:szCs w:val="28"/>
        </w:rPr>
        <w:t>121</w:t>
      </w:r>
      <w:r w:rsidRPr="008C58F9">
        <w:rPr>
          <w:rFonts w:ascii="Times New Roman" w:hAnsi="Times New Roman"/>
          <w:sz w:val="28"/>
          <w:szCs w:val="28"/>
        </w:rPr>
        <w:t xml:space="preserve">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 xml:space="preserve">. </w:t>
      </w:r>
      <w:r w:rsidRPr="008C58F9">
        <w:rPr>
          <w:rFonts w:ascii="Times New Roman" w:hAnsi="Times New Roman"/>
          <w:sz w:val="28"/>
          <w:szCs w:val="28"/>
        </w:rPr>
        <w:t>– 10</w:t>
      </w:r>
      <w:r>
        <w:rPr>
          <w:rFonts w:ascii="Times New Roman" w:hAnsi="Times New Roman"/>
          <w:sz w:val="28"/>
          <w:szCs w:val="28"/>
        </w:rPr>
        <w:t>18)</w:t>
      </w:r>
      <w:r w:rsidRPr="008C58F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При этом в структуре преступности на </w:t>
      </w:r>
      <w:r w:rsidRPr="008C58F9">
        <w:rPr>
          <w:rFonts w:ascii="Times New Roman" w:hAnsi="Times New Roman"/>
          <w:sz w:val="28"/>
          <w:szCs w:val="28"/>
        </w:rPr>
        <w:t>9,</w:t>
      </w:r>
      <w:r>
        <w:rPr>
          <w:rFonts w:ascii="Times New Roman" w:hAnsi="Times New Roman"/>
          <w:sz w:val="28"/>
          <w:szCs w:val="28"/>
        </w:rPr>
        <w:t>6</w:t>
      </w:r>
      <w:r w:rsidRPr="008C58F9">
        <w:rPr>
          <w:rFonts w:ascii="Times New Roman" w:hAnsi="Times New Roman"/>
          <w:sz w:val="28"/>
          <w:szCs w:val="28"/>
        </w:rPr>
        <w:t xml:space="preserve"> % снизилось количество тяжких и особо тяжких преступ</w:t>
      </w:r>
      <w:r>
        <w:rPr>
          <w:rFonts w:ascii="Times New Roman" w:hAnsi="Times New Roman"/>
          <w:sz w:val="28"/>
          <w:szCs w:val="28"/>
        </w:rPr>
        <w:t>лений с 406</w:t>
      </w:r>
      <w:r w:rsidRPr="008C58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прошлом году </w:t>
      </w:r>
      <w:r w:rsidRPr="008C58F9"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</w:rPr>
        <w:t xml:space="preserve">367 в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2015 г</w:t>
        </w:r>
      </w:smartTag>
      <w:r w:rsidRPr="008C58F9">
        <w:rPr>
          <w:rFonts w:ascii="Times New Roman" w:hAnsi="Times New Roman"/>
          <w:sz w:val="28"/>
          <w:szCs w:val="28"/>
        </w:rPr>
        <w:t>.</w:t>
      </w:r>
    </w:p>
    <w:p w:rsidR="00251A2D" w:rsidRPr="008C58F9" w:rsidRDefault="00251A2D" w:rsidP="008C58F9">
      <w:pPr>
        <w:pStyle w:val="western"/>
        <w:spacing w:before="0" w:beforeAutospacing="0" w:after="0" w:afterAutospacing="0" w:line="360" w:lineRule="auto"/>
        <w:ind w:left="-567" w:firstLine="1275"/>
        <w:jc w:val="both"/>
        <w:rPr>
          <w:color w:val="000000"/>
          <w:sz w:val="28"/>
          <w:szCs w:val="28"/>
        </w:rPr>
      </w:pPr>
      <w:r w:rsidRPr="008C58F9">
        <w:rPr>
          <w:color w:val="000000"/>
          <w:sz w:val="28"/>
          <w:szCs w:val="28"/>
        </w:rPr>
        <w:t>Для повышения раскрываемости данного вида преступлений</w:t>
      </w:r>
      <w:r>
        <w:rPr>
          <w:color w:val="000000"/>
          <w:sz w:val="28"/>
          <w:szCs w:val="28"/>
        </w:rPr>
        <w:t>,</w:t>
      </w:r>
      <w:r w:rsidRPr="008C58F9">
        <w:rPr>
          <w:color w:val="000000"/>
          <w:sz w:val="28"/>
          <w:szCs w:val="28"/>
        </w:rPr>
        <w:t xml:space="preserve"> усилия сотрудников Отдела, в особенности</w:t>
      </w:r>
      <w:r>
        <w:rPr>
          <w:color w:val="000000"/>
          <w:sz w:val="28"/>
          <w:szCs w:val="28"/>
        </w:rPr>
        <w:t xml:space="preserve"> уголовного розыска</w:t>
      </w:r>
      <w:r w:rsidRPr="008C58F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были </w:t>
      </w:r>
      <w:r w:rsidRPr="008C58F9">
        <w:rPr>
          <w:color w:val="000000"/>
          <w:sz w:val="28"/>
          <w:szCs w:val="28"/>
        </w:rPr>
        <w:t>сосредоточ</w:t>
      </w:r>
      <w:r>
        <w:rPr>
          <w:color w:val="000000"/>
          <w:sz w:val="28"/>
          <w:szCs w:val="28"/>
        </w:rPr>
        <w:t>ены</w:t>
      </w:r>
      <w:r w:rsidRPr="008C58F9">
        <w:rPr>
          <w:color w:val="000000"/>
          <w:sz w:val="28"/>
          <w:szCs w:val="28"/>
        </w:rPr>
        <w:t xml:space="preserve"> на качестве сбора проверочного материала, изобличении лица совершившего преступление, закреплении его вины.</w:t>
      </w:r>
    </w:p>
    <w:p w:rsidR="00251A2D" w:rsidRPr="008C58F9" w:rsidRDefault="00251A2D" w:rsidP="008C58F9">
      <w:pPr>
        <w:tabs>
          <w:tab w:val="left" w:pos="709"/>
        </w:tabs>
        <w:spacing w:after="0" w:line="360" w:lineRule="auto"/>
        <w:ind w:left="-567" w:firstLine="127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8</w:t>
      </w:r>
      <w:r w:rsidRPr="008C58F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4</w:t>
      </w:r>
      <w:r w:rsidRPr="008C58F9">
        <w:rPr>
          <w:rFonts w:ascii="Times New Roman" w:hAnsi="Times New Roman"/>
          <w:sz w:val="28"/>
          <w:szCs w:val="28"/>
        </w:rPr>
        <w:t xml:space="preserve"> % возросло количество преступлений небольшой тяжести, совершенных на территории района Проспект Вернадского, что составило 3</w:t>
      </w:r>
      <w:r>
        <w:rPr>
          <w:rFonts w:ascii="Times New Roman" w:hAnsi="Times New Roman"/>
          <w:sz w:val="28"/>
          <w:szCs w:val="28"/>
        </w:rPr>
        <w:t>8</w:t>
      </w:r>
      <w:r w:rsidRPr="008C58F9">
        <w:rPr>
          <w:rFonts w:ascii="Times New Roman" w:hAnsi="Times New Roman"/>
          <w:sz w:val="28"/>
          <w:szCs w:val="28"/>
        </w:rPr>
        <w:t>8 преступлений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</w:t>
      </w:r>
      <w:r w:rsidRPr="008C58F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8C58F9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58), на 18,5</w:t>
      </w:r>
      <w:r w:rsidRPr="008C58F9">
        <w:rPr>
          <w:rFonts w:ascii="Times New Roman" w:hAnsi="Times New Roman"/>
          <w:sz w:val="28"/>
          <w:szCs w:val="28"/>
        </w:rPr>
        <w:t xml:space="preserve"> % возросло количество раскрытых  преступлений данной категории до 1</w:t>
      </w:r>
      <w:r>
        <w:rPr>
          <w:rFonts w:ascii="Times New Roman" w:hAnsi="Times New Roman"/>
          <w:sz w:val="28"/>
          <w:szCs w:val="28"/>
        </w:rPr>
        <w:t>60</w:t>
      </w:r>
      <w:r w:rsidRPr="008C58F9">
        <w:rPr>
          <w:rFonts w:ascii="Times New Roman" w:hAnsi="Times New Roman"/>
          <w:sz w:val="28"/>
          <w:szCs w:val="28"/>
        </w:rPr>
        <w:t xml:space="preserve"> преступлений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 xml:space="preserve">. </w:t>
      </w:r>
      <w:r w:rsidRPr="008C58F9">
        <w:rPr>
          <w:rFonts w:ascii="Times New Roman" w:hAnsi="Times New Roman"/>
          <w:sz w:val="28"/>
          <w:szCs w:val="28"/>
        </w:rPr>
        <w:t>– 1</w:t>
      </w:r>
      <w:r>
        <w:rPr>
          <w:rFonts w:ascii="Times New Roman" w:hAnsi="Times New Roman"/>
          <w:sz w:val="28"/>
          <w:szCs w:val="28"/>
        </w:rPr>
        <w:t>35</w:t>
      </w:r>
      <w:r w:rsidRPr="008C58F9">
        <w:rPr>
          <w:rFonts w:ascii="Times New Roman" w:hAnsi="Times New Roman"/>
          <w:sz w:val="28"/>
          <w:szCs w:val="28"/>
        </w:rPr>
        <w:t xml:space="preserve">), раскрываемость составила  </w:t>
      </w:r>
      <w:r>
        <w:rPr>
          <w:rFonts w:ascii="Times New Roman" w:hAnsi="Times New Roman"/>
          <w:sz w:val="28"/>
          <w:szCs w:val="28"/>
        </w:rPr>
        <w:t>41</w:t>
      </w:r>
      <w:r w:rsidRPr="008C58F9">
        <w:rPr>
          <w:rFonts w:ascii="Times New Roman" w:hAnsi="Times New Roman"/>
          <w:sz w:val="28"/>
          <w:szCs w:val="28"/>
        </w:rPr>
        <w:t>%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 xml:space="preserve">. </w:t>
      </w:r>
      <w:r w:rsidRPr="008C58F9">
        <w:rPr>
          <w:rFonts w:ascii="Times New Roman" w:hAnsi="Times New Roman"/>
          <w:sz w:val="28"/>
          <w:szCs w:val="28"/>
        </w:rPr>
        <w:t>– 3</w:t>
      </w:r>
      <w:r>
        <w:rPr>
          <w:rFonts w:ascii="Times New Roman" w:hAnsi="Times New Roman"/>
          <w:sz w:val="28"/>
          <w:szCs w:val="28"/>
        </w:rPr>
        <w:t>6</w:t>
      </w:r>
      <w:r w:rsidRPr="008C58F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5</w:t>
      </w:r>
      <w:r w:rsidRPr="008C58F9">
        <w:rPr>
          <w:rFonts w:ascii="Times New Roman" w:hAnsi="Times New Roman"/>
          <w:sz w:val="28"/>
          <w:szCs w:val="28"/>
        </w:rPr>
        <w:t xml:space="preserve">%). </w:t>
      </w:r>
    </w:p>
    <w:p w:rsidR="00251A2D" w:rsidRPr="008C58F9" w:rsidRDefault="00251A2D" w:rsidP="008C58F9">
      <w:pPr>
        <w:pStyle w:val="western"/>
        <w:spacing w:before="0" w:beforeAutospacing="0" w:after="0" w:afterAutospacing="0" w:line="360" w:lineRule="auto"/>
        <w:ind w:left="-567" w:firstLine="1275"/>
        <w:jc w:val="both"/>
        <w:rPr>
          <w:color w:val="000000"/>
          <w:sz w:val="28"/>
          <w:szCs w:val="28"/>
        </w:rPr>
      </w:pPr>
      <w:r w:rsidRPr="008C58F9">
        <w:rPr>
          <w:color w:val="000000"/>
          <w:sz w:val="28"/>
          <w:szCs w:val="28"/>
        </w:rPr>
        <w:t>В отчетном периоде отмечается увеличение количества зарегистрированных преступлений в общественных местах на 2</w:t>
      </w:r>
      <w:r>
        <w:rPr>
          <w:color w:val="000000"/>
          <w:sz w:val="28"/>
          <w:szCs w:val="28"/>
        </w:rPr>
        <w:t>8</w:t>
      </w:r>
      <w:r w:rsidRPr="008C58F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>3</w:t>
      </w:r>
      <w:r w:rsidRPr="008C58F9">
        <w:rPr>
          <w:color w:val="000000"/>
          <w:sz w:val="28"/>
          <w:szCs w:val="28"/>
        </w:rPr>
        <w:t xml:space="preserve"> %, их число составило –   </w:t>
      </w:r>
      <w:r>
        <w:rPr>
          <w:color w:val="000000"/>
          <w:sz w:val="28"/>
          <w:szCs w:val="28"/>
        </w:rPr>
        <w:t xml:space="preserve">762 </w:t>
      </w:r>
      <w:r w:rsidRPr="008C58F9">
        <w:rPr>
          <w:color w:val="000000"/>
          <w:sz w:val="28"/>
          <w:szCs w:val="28"/>
        </w:rPr>
        <w:t>(</w:t>
      </w:r>
      <w:smartTag w:uri="urn:schemas-microsoft-com:office:smarttags" w:element="metricconverter">
        <w:smartTagPr>
          <w:attr w:name="ProductID" w:val="2014 г"/>
        </w:smartTagPr>
        <w:r>
          <w:rPr>
            <w:color w:val="000000"/>
            <w:sz w:val="28"/>
            <w:szCs w:val="28"/>
          </w:rPr>
          <w:t>2014 г</w:t>
        </w:r>
      </w:smartTag>
      <w:r>
        <w:rPr>
          <w:color w:val="000000"/>
          <w:sz w:val="28"/>
          <w:szCs w:val="28"/>
        </w:rPr>
        <w:t xml:space="preserve">. </w:t>
      </w:r>
      <w:r w:rsidRPr="008C58F9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594</w:t>
      </w:r>
      <w:r w:rsidRPr="008C58F9">
        <w:rPr>
          <w:color w:val="000000"/>
          <w:sz w:val="28"/>
          <w:szCs w:val="28"/>
        </w:rPr>
        <w:t>), количество раскрытых преступлений данной категории возросло на 3</w:t>
      </w:r>
      <w:r>
        <w:rPr>
          <w:color w:val="000000"/>
          <w:sz w:val="28"/>
          <w:szCs w:val="28"/>
        </w:rPr>
        <w:t>6</w:t>
      </w:r>
      <w:r w:rsidRPr="008C58F9">
        <w:rPr>
          <w:color w:val="000000"/>
          <w:sz w:val="28"/>
          <w:szCs w:val="28"/>
        </w:rPr>
        <w:t xml:space="preserve">,5 % и составило </w:t>
      </w:r>
      <w:r>
        <w:rPr>
          <w:color w:val="000000"/>
          <w:sz w:val="28"/>
          <w:szCs w:val="28"/>
        </w:rPr>
        <w:t xml:space="preserve">172 </w:t>
      </w:r>
      <w:r w:rsidRPr="008C58F9">
        <w:rPr>
          <w:color w:val="000000"/>
          <w:sz w:val="28"/>
          <w:szCs w:val="28"/>
        </w:rPr>
        <w:t>преступлени</w:t>
      </w:r>
      <w:r>
        <w:rPr>
          <w:color w:val="000000"/>
          <w:sz w:val="28"/>
          <w:szCs w:val="28"/>
        </w:rPr>
        <w:t>я</w:t>
      </w:r>
      <w:r w:rsidRPr="008C58F9">
        <w:rPr>
          <w:color w:val="000000"/>
          <w:sz w:val="28"/>
          <w:szCs w:val="28"/>
        </w:rPr>
        <w:t xml:space="preserve"> (</w:t>
      </w:r>
      <w:smartTag w:uri="urn:schemas-microsoft-com:office:smarttags" w:element="metricconverter">
        <w:smartTagPr>
          <w:attr w:name="ProductID" w:val="2014 г"/>
        </w:smartTagPr>
        <w:r>
          <w:rPr>
            <w:color w:val="000000"/>
            <w:sz w:val="28"/>
            <w:szCs w:val="28"/>
          </w:rPr>
          <w:t>2014 г</w:t>
        </w:r>
      </w:smartTag>
      <w:r>
        <w:rPr>
          <w:color w:val="000000"/>
          <w:sz w:val="28"/>
          <w:szCs w:val="28"/>
        </w:rPr>
        <w:t>. – 126)</w:t>
      </w:r>
      <w:r w:rsidRPr="008C58F9">
        <w:rPr>
          <w:color w:val="000000"/>
          <w:sz w:val="28"/>
          <w:szCs w:val="28"/>
        </w:rPr>
        <w:t>.</w:t>
      </w:r>
    </w:p>
    <w:p w:rsidR="00251A2D" w:rsidRPr="008C58F9" w:rsidRDefault="00251A2D" w:rsidP="008C58F9">
      <w:pPr>
        <w:pStyle w:val="western"/>
        <w:spacing w:before="0" w:beforeAutospacing="0" w:after="0" w:afterAutospacing="0" w:line="360" w:lineRule="auto"/>
        <w:ind w:left="-567" w:firstLine="1275"/>
        <w:jc w:val="both"/>
        <w:rPr>
          <w:color w:val="000000"/>
          <w:sz w:val="28"/>
          <w:szCs w:val="28"/>
        </w:rPr>
      </w:pPr>
      <w:r w:rsidRPr="008C58F9">
        <w:rPr>
          <w:color w:val="000000"/>
          <w:sz w:val="28"/>
          <w:szCs w:val="28"/>
        </w:rPr>
        <w:t xml:space="preserve">Количество уличных преступлений возросло на </w:t>
      </w:r>
      <w:r>
        <w:rPr>
          <w:color w:val="000000"/>
          <w:sz w:val="28"/>
          <w:szCs w:val="28"/>
        </w:rPr>
        <w:t>12</w:t>
      </w:r>
      <w:r w:rsidRPr="008C58F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>7</w:t>
      </w:r>
      <w:r w:rsidRPr="008C58F9">
        <w:rPr>
          <w:color w:val="000000"/>
          <w:sz w:val="28"/>
          <w:szCs w:val="28"/>
        </w:rPr>
        <w:t xml:space="preserve"> % и составило </w:t>
      </w:r>
      <w:r>
        <w:rPr>
          <w:color w:val="000000"/>
          <w:sz w:val="28"/>
          <w:szCs w:val="28"/>
        </w:rPr>
        <w:t xml:space="preserve">407 </w:t>
      </w:r>
      <w:r w:rsidRPr="008C58F9">
        <w:rPr>
          <w:color w:val="000000"/>
          <w:sz w:val="28"/>
          <w:szCs w:val="28"/>
        </w:rPr>
        <w:t>преступлени</w:t>
      </w:r>
      <w:r>
        <w:rPr>
          <w:color w:val="000000"/>
          <w:sz w:val="28"/>
          <w:szCs w:val="28"/>
        </w:rPr>
        <w:t>й</w:t>
      </w:r>
      <w:r w:rsidRPr="008C58F9">
        <w:rPr>
          <w:color w:val="000000"/>
          <w:sz w:val="28"/>
          <w:szCs w:val="28"/>
        </w:rPr>
        <w:t xml:space="preserve"> (</w:t>
      </w:r>
      <w:smartTag w:uri="urn:schemas-microsoft-com:office:smarttags" w:element="metricconverter">
        <w:smartTagPr>
          <w:attr w:name="ProductID" w:val="2014 г"/>
        </w:smartTagPr>
        <w:r>
          <w:rPr>
            <w:color w:val="000000"/>
            <w:sz w:val="28"/>
            <w:szCs w:val="28"/>
          </w:rPr>
          <w:t>2014 г</w:t>
        </w:r>
      </w:smartTag>
      <w:r>
        <w:rPr>
          <w:color w:val="000000"/>
          <w:sz w:val="28"/>
          <w:szCs w:val="28"/>
        </w:rPr>
        <w:t xml:space="preserve">. </w:t>
      </w:r>
      <w:r w:rsidRPr="008C58F9">
        <w:rPr>
          <w:color w:val="000000"/>
          <w:sz w:val="28"/>
          <w:szCs w:val="28"/>
        </w:rPr>
        <w:t>– 3</w:t>
      </w:r>
      <w:r>
        <w:rPr>
          <w:color w:val="000000"/>
          <w:sz w:val="28"/>
          <w:szCs w:val="28"/>
        </w:rPr>
        <w:t>61</w:t>
      </w:r>
      <w:r w:rsidRPr="008C58F9">
        <w:rPr>
          <w:color w:val="000000"/>
          <w:sz w:val="28"/>
          <w:szCs w:val="28"/>
        </w:rPr>
        <w:t>), на 5</w:t>
      </w:r>
      <w:r>
        <w:rPr>
          <w:color w:val="000000"/>
          <w:sz w:val="28"/>
          <w:szCs w:val="28"/>
        </w:rPr>
        <w:t>,9</w:t>
      </w:r>
      <w:r w:rsidRPr="008C58F9">
        <w:rPr>
          <w:color w:val="000000"/>
          <w:sz w:val="28"/>
          <w:szCs w:val="28"/>
        </w:rPr>
        <w:t xml:space="preserve"> % возросло количество раскрытых уличных преступлений до 10</w:t>
      </w:r>
      <w:r>
        <w:rPr>
          <w:color w:val="000000"/>
          <w:sz w:val="28"/>
          <w:szCs w:val="28"/>
        </w:rPr>
        <w:t>8</w:t>
      </w:r>
      <w:r w:rsidRPr="008C58F9">
        <w:rPr>
          <w:color w:val="000000"/>
          <w:sz w:val="28"/>
          <w:szCs w:val="28"/>
        </w:rPr>
        <w:t xml:space="preserve"> преступлений (</w:t>
      </w:r>
      <w:smartTag w:uri="urn:schemas-microsoft-com:office:smarttags" w:element="metricconverter">
        <w:smartTagPr>
          <w:attr w:name="ProductID" w:val="2014 г"/>
        </w:smartTagPr>
        <w:r>
          <w:rPr>
            <w:color w:val="000000"/>
            <w:sz w:val="28"/>
            <w:szCs w:val="28"/>
          </w:rPr>
          <w:t>2014 г</w:t>
        </w:r>
      </w:smartTag>
      <w:r>
        <w:rPr>
          <w:color w:val="000000"/>
          <w:sz w:val="28"/>
          <w:szCs w:val="28"/>
        </w:rPr>
        <w:t>. – 102</w:t>
      </w:r>
      <w:r w:rsidRPr="008C58F9">
        <w:rPr>
          <w:color w:val="000000"/>
          <w:sz w:val="28"/>
          <w:szCs w:val="28"/>
        </w:rPr>
        <w:t>), раскрываемость составила 2</w:t>
      </w:r>
      <w:r>
        <w:rPr>
          <w:color w:val="000000"/>
          <w:sz w:val="28"/>
          <w:szCs w:val="28"/>
        </w:rPr>
        <w:t>7</w:t>
      </w:r>
      <w:r w:rsidRPr="008C58F9">
        <w:rPr>
          <w:color w:val="000000"/>
          <w:sz w:val="28"/>
          <w:szCs w:val="28"/>
        </w:rPr>
        <w:t xml:space="preserve"> % (</w:t>
      </w:r>
      <w:smartTag w:uri="urn:schemas-microsoft-com:office:smarttags" w:element="metricconverter">
        <w:smartTagPr>
          <w:attr w:name="ProductID" w:val="2014 г"/>
        </w:smartTagPr>
        <w:r>
          <w:rPr>
            <w:color w:val="000000"/>
            <w:sz w:val="28"/>
            <w:szCs w:val="28"/>
          </w:rPr>
          <w:t>2014 г</w:t>
        </w:r>
      </w:smartTag>
      <w:r>
        <w:rPr>
          <w:color w:val="000000"/>
          <w:sz w:val="28"/>
          <w:szCs w:val="28"/>
        </w:rPr>
        <w:t xml:space="preserve">. </w:t>
      </w:r>
      <w:r w:rsidRPr="008C58F9">
        <w:rPr>
          <w:color w:val="000000"/>
          <w:sz w:val="28"/>
          <w:szCs w:val="28"/>
        </w:rPr>
        <w:t>– 2</w:t>
      </w:r>
      <w:r>
        <w:rPr>
          <w:color w:val="000000"/>
          <w:sz w:val="28"/>
          <w:szCs w:val="28"/>
        </w:rPr>
        <w:t>6</w:t>
      </w:r>
      <w:r w:rsidRPr="008C58F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>2</w:t>
      </w:r>
      <w:r w:rsidRPr="008C58F9">
        <w:rPr>
          <w:color w:val="000000"/>
          <w:sz w:val="28"/>
          <w:szCs w:val="28"/>
        </w:rPr>
        <w:t>%).</w:t>
      </w:r>
    </w:p>
    <w:p w:rsidR="00251A2D" w:rsidRPr="008C58F9" w:rsidRDefault="00251A2D" w:rsidP="008C58F9">
      <w:pPr>
        <w:spacing w:after="0" w:line="360" w:lineRule="auto"/>
        <w:ind w:left="-567" w:firstLine="1275"/>
        <w:jc w:val="both"/>
        <w:rPr>
          <w:rFonts w:ascii="Times New Roman" w:hAnsi="Times New Roman"/>
          <w:sz w:val="28"/>
          <w:szCs w:val="28"/>
        </w:rPr>
      </w:pPr>
      <w:r w:rsidRPr="008C58F9">
        <w:rPr>
          <w:rFonts w:ascii="Times New Roman" w:hAnsi="Times New Roman"/>
          <w:sz w:val="28"/>
          <w:szCs w:val="28"/>
        </w:rPr>
        <w:t xml:space="preserve">В структуре преступности преобладающую часть составили преступные посягательства против собственности, из которых </w:t>
      </w:r>
      <w:r>
        <w:rPr>
          <w:rFonts w:ascii="Times New Roman" w:hAnsi="Times New Roman"/>
          <w:sz w:val="28"/>
          <w:szCs w:val="28"/>
        </w:rPr>
        <w:t xml:space="preserve">480 </w:t>
      </w:r>
      <w:r w:rsidRPr="008C58F9">
        <w:rPr>
          <w:rFonts w:ascii="Times New Roman" w:hAnsi="Times New Roman"/>
          <w:sz w:val="28"/>
          <w:szCs w:val="28"/>
        </w:rPr>
        <w:t>краж</w:t>
      </w:r>
      <w:r>
        <w:rPr>
          <w:rFonts w:ascii="Times New Roman" w:hAnsi="Times New Roman"/>
          <w:sz w:val="28"/>
          <w:szCs w:val="28"/>
        </w:rPr>
        <w:t>и</w:t>
      </w:r>
      <w:r w:rsidRPr="008C58F9">
        <w:rPr>
          <w:rFonts w:ascii="Times New Roman" w:hAnsi="Times New Roman"/>
          <w:sz w:val="28"/>
          <w:szCs w:val="28"/>
        </w:rPr>
        <w:t xml:space="preserve">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 xml:space="preserve">. </w:t>
      </w:r>
      <w:r w:rsidRPr="008C58F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385</w:t>
      </w:r>
      <w:r w:rsidRPr="008C58F9">
        <w:rPr>
          <w:rFonts w:ascii="Times New Roman" w:hAnsi="Times New Roman"/>
          <w:sz w:val="28"/>
          <w:szCs w:val="28"/>
        </w:rPr>
        <w:t xml:space="preserve">), количество преступлений </w:t>
      </w:r>
      <w:r>
        <w:rPr>
          <w:rFonts w:ascii="Times New Roman" w:hAnsi="Times New Roman"/>
          <w:sz w:val="28"/>
          <w:szCs w:val="28"/>
        </w:rPr>
        <w:t>направленных в суд возросло на 3</w:t>
      </w:r>
      <w:r w:rsidRPr="008C58F9">
        <w:rPr>
          <w:rFonts w:ascii="Times New Roman" w:hAnsi="Times New Roman"/>
          <w:sz w:val="28"/>
          <w:szCs w:val="28"/>
        </w:rPr>
        <w:t>3,</w:t>
      </w:r>
      <w:r>
        <w:rPr>
          <w:rFonts w:ascii="Times New Roman" w:hAnsi="Times New Roman"/>
          <w:sz w:val="28"/>
          <w:szCs w:val="28"/>
        </w:rPr>
        <w:t>3 % и составило 88</w:t>
      </w:r>
      <w:r w:rsidRPr="008C58F9">
        <w:rPr>
          <w:rFonts w:ascii="Times New Roman" w:hAnsi="Times New Roman"/>
          <w:sz w:val="28"/>
          <w:szCs w:val="28"/>
        </w:rPr>
        <w:t xml:space="preserve"> преступлений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 – 66</w:t>
      </w:r>
      <w:r w:rsidRPr="008C58F9">
        <w:rPr>
          <w:rFonts w:ascii="Times New Roman" w:hAnsi="Times New Roman"/>
          <w:sz w:val="28"/>
          <w:szCs w:val="28"/>
        </w:rPr>
        <w:t>).</w:t>
      </w:r>
    </w:p>
    <w:p w:rsidR="00251A2D" w:rsidRDefault="00251A2D" w:rsidP="008C58F9">
      <w:pPr>
        <w:spacing w:after="0" w:line="360" w:lineRule="auto"/>
        <w:ind w:left="-567" w:firstLine="1275"/>
        <w:jc w:val="both"/>
        <w:rPr>
          <w:rFonts w:ascii="Times New Roman" w:hAnsi="Times New Roman"/>
          <w:sz w:val="28"/>
          <w:szCs w:val="28"/>
        </w:rPr>
      </w:pPr>
      <w:r w:rsidRPr="008C58F9">
        <w:rPr>
          <w:rFonts w:ascii="Times New Roman" w:hAnsi="Times New Roman"/>
          <w:sz w:val="28"/>
          <w:szCs w:val="28"/>
        </w:rPr>
        <w:t>За отчетный период совершено 2</w:t>
      </w:r>
      <w:r>
        <w:rPr>
          <w:rFonts w:ascii="Times New Roman" w:hAnsi="Times New Roman"/>
          <w:sz w:val="28"/>
          <w:szCs w:val="28"/>
        </w:rPr>
        <w:t>6</w:t>
      </w:r>
      <w:r w:rsidRPr="008C58F9">
        <w:rPr>
          <w:rFonts w:ascii="Times New Roman" w:hAnsi="Times New Roman"/>
          <w:sz w:val="28"/>
          <w:szCs w:val="28"/>
        </w:rPr>
        <w:t xml:space="preserve"> квартирны</w:t>
      </w:r>
      <w:r>
        <w:rPr>
          <w:rFonts w:ascii="Times New Roman" w:hAnsi="Times New Roman"/>
          <w:sz w:val="28"/>
          <w:szCs w:val="28"/>
        </w:rPr>
        <w:t>х</w:t>
      </w:r>
      <w:r w:rsidRPr="008C58F9">
        <w:rPr>
          <w:rFonts w:ascii="Times New Roman" w:hAnsi="Times New Roman"/>
          <w:sz w:val="28"/>
          <w:szCs w:val="28"/>
        </w:rPr>
        <w:t xml:space="preserve"> краж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 – 23</w:t>
      </w:r>
      <w:r w:rsidRPr="008C58F9">
        <w:rPr>
          <w:rFonts w:ascii="Times New Roman" w:hAnsi="Times New Roman"/>
          <w:sz w:val="28"/>
          <w:szCs w:val="28"/>
        </w:rPr>
        <w:t xml:space="preserve">). С целью профилактики совершения квартирных краж проведено пять локальных мероприятий «Квартира», </w:t>
      </w:r>
      <w:r>
        <w:rPr>
          <w:rFonts w:ascii="Times New Roman" w:hAnsi="Times New Roman"/>
          <w:sz w:val="28"/>
          <w:szCs w:val="28"/>
        </w:rPr>
        <w:t xml:space="preserve">проводится разъяснительная </w:t>
      </w:r>
      <w:r w:rsidRPr="008C58F9">
        <w:rPr>
          <w:rFonts w:ascii="Times New Roman" w:hAnsi="Times New Roman"/>
          <w:sz w:val="28"/>
          <w:szCs w:val="28"/>
        </w:rPr>
        <w:t xml:space="preserve">работа </w:t>
      </w:r>
      <w:r>
        <w:rPr>
          <w:rFonts w:ascii="Times New Roman" w:hAnsi="Times New Roman"/>
          <w:sz w:val="28"/>
          <w:szCs w:val="28"/>
        </w:rPr>
        <w:t xml:space="preserve">с населением </w:t>
      </w:r>
      <w:r w:rsidRPr="008C58F9">
        <w:rPr>
          <w:rFonts w:ascii="Times New Roman" w:hAnsi="Times New Roman"/>
          <w:sz w:val="28"/>
          <w:szCs w:val="28"/>
        </w:rPr>
        <w:t xml:space="preserve">по постановке квартир на пульт централизованной охраны. Участковыми уполномоченными полиции от жителей района за 12 месяцев получено </w:t>
      </w:r>
      <w:r>
        <w:rPr>
          <w:rFonts w:ascii="Times New Roman" w:hAnsi="Times New Roman"/>
          <w:sz w:val="28"/>
          <w:szCs w:val="28"/>
        </w:rPr>
        <w:t>и направлено в ГУП «Охрана» 37</w:t>
      </w:r>
      <w:r w:rsidRPr="008C58F9">
        <w:rPr>
          <w:rFonts w:ascii="Times New Roman" w:hAnsi="Times New Roman"/>
          <w:sz w:val="28"/>
          <w:szCs w:val="28"/>
        </w:rPr>
        <w:t xml:space="preserve"> заявлений.</w:t>
      </w:r>
    </w:p>
    <w:p w:rsidR="00251A2D" w:rsidRPr="008C58F9" w:rsidRDefault="00251A2D" w:rsidP="008C58F9">
      <w:pPr>
        <w:spacing w:after="0" w:line="360" w:lineRule="auto"/>
        <w:ind w:left="-567" w:firstLine="1275"/>
        <w:jc w:val="center"/>
        <w:rPr>
          <w:rFonts w:ascii="Times New Roman" w:hAnsi="Times New Roman"/>
          <w:b/>
          <w:sz w:val="28"/>
          <w:szCs w:val="28"/>
        </w:rPr>
      </w:pPr>
      <w:r w:rsidRPr="008C58F9">
        <w:rPr>
          <w:rFonts w:ascii="Times New Roman" w:hAnsi="Times New Roman"/>
          <w:b/>
          <w:sz w:val="28"/>
          <w:szCs w:val="28"/>
        </w:rPr>
        <w:t>Основные показатели служб</w:t>
      </w:r>
    </w:p>
    <w:p w:rsidR="00251A2D" w:rsidRPr="008C58F9" w:rsidRDefault="00251A2D" w:rsidP="00224A2A">
      <w:pPr>
        <w:spacing w:after="0" w:line="360" w:lineRule="auto"/>
        <w:ind w:left="-567" w:firstLine="1275"/>
        <w:jc w:val="both"/>
        <w:rPr>
          <w:rFonts w:ascii="Times New Roman" w:hAnsi="Times New Roman"/>
          <w:sz w:val="28"/>
          <w:szCs w:val="28"/>
        </w:rPr>
      </w:pPr>
      <w:r w:rsidRPr="008C58F9">
        <w:rPr>
          <w:rFonts w:ascii="Times New Roman" w:hAnsi="Times New Roman"/>
          <w:sz w:val="28"/>
          <w:szCs w:val="28"/>
          <w:u w:val="single"/>
        </w:rPr>
        <w:t>Работа уголовного розыска</w:t>
      </w:r>
      <w:r w:rsidRPr="008C58F9">
        <w:rPr>
          <w:rFonts w:ascii="Times New Roman" w:hAnsi="Times New Roman"/>
          <w:sz w:val="28"/>
          <w:szCs w:val="28"/>
        </w:rPr>
        <w:t xml:space="preserve"> характеризует</w:t>
      </w:r>
      <w:r>
        <w:rPr>
          <w:rFonts w:ascii="Times New Roman" w:hAnsi="Times New Roman"/>
          <w:sz w:val="28"/>
          <w:szCs w:val="28"/>
        </w:rPr>
        <w:t>ся следующими показателями: на 12</w:t>
      </w:r>
      <w:r w:rsidRPr="008C58F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3</w:t>
      </w:r>
      <w:r w:rsidRPr="008C58F9">
        <w:rPr>
          <w:rFonts w:ascii="Times New Roman" w:hAnsi="Times New Roman"/>
          <w:sz w:val="28"/>
          <w:szCs w:val="28"/>
        </w:rPr>
        <w:t xml:space="preserve"> % увеличилось количество раскрытых прес</w:t>
      </w:r>
      <w:r>
        <w:rPr>
          <w:rFonts w:ascii="Times New Roman" w:hAnsi="Times New Roman"/>
          <w:sz w:val="28"/>
          <w:szCs w:val="28"/>
        </w:rPr>
        <w:t>туплений, раскрыто 82</w:t>
      </w:r>
      <w:r w:rsidRPr="008C58F9">
        <w:rPr>
          <w:rFonts w:ascii="Times New Roman" w:hAnsi="Times New Roman"/>
          <w:sz w:val="28"/>
          <w:szCs w:val="28"/>
        </w:rPr>
        <w:t xml:space="preserve"> преступления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 – 73</w:t>
      </w:r>
      <w:r w:rsidRPr="008C58F9">
        <w:rPr>
          <w:rFonts w:ascii="Times New Roman" w:hAnsi="Times New Roman"/>
          <w:sz w:val="28"/>
          <w:szCs w:val="28"/>
        </w:rPr>
        <w:t>). Количес</w:t>
      </w:r>
      <w:r>
        <w:rPr>
          <w:rFonts w:ascii="Times New Roman" w:hAnsi="Times New Roman"/>
          <w:sz w:val="28"/>
          <w:szCs w:val="28"/>
        </w:rPr>
        <w:t>тво раскрытых краж возросло на 45</w:t>
      </w:r>
      <w:r w:rsidRPr="008C58F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5 % и составило 48</w:t>
      </w:r>
      <w:r w:rsidRPr="008C58F9">
        <w:rPr>
          <w:rFonts w:ascii="Times New Roman" w:hAnsi="Times New Roman"/>
          <w:sz w:val="28"/>
          <w:szCs w:val="28"/>
        </w:rPr>
        <w:t xml:space="preserve"> преступлени</w:t>
      </w:r>
      <w:r>
        <w:rPr>
          <w:rFonts w:ascii="Times New Roman" w:hAnsi="Times New Roman"/>
          <w:sz w:val="28"/>
          <w:szCs w:val="28"/>
        </w:rPr>
        <w:t>й</w:t>
      </w:r>
      <w:r w:rsidRPr="008C58F9">
        <w:rPr>
          <w:rFonts w:ascii="Times New Roman" w:hAnsi="Times New Roman"/>
          <w:sz w:val="28"/>
          <w:szCs w:val="28"/>
        </w:rPr>
        <w:t xml:space="preserve">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 – 33</w:t>
      </w:r>
      <w:r w:rsidRPr="008C58F9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>Раскрыто 2 умышленного причинения тяжкого вреда здоровью, 1 изнасилование, в прошлом году данные виды преступлений не раскрывались. Раскрыто 10 грабежей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 xml:space="preserve">. – 4). Сотрудниками уголовного розыска </w:t>
      </w:r>
      <w:r w:rsidRPr="007116B4">
        <w:rPr>
          <w:rFonts w:ascii="Times New Roman" w:hAnsi="Times New Roman"/>
          <w:sz w:val="28"/>
          <w:szCs w:val="28"/>
        </w:rPr>
        <w:t xml:space="preserve">внесено в </w:t>
      </w:r>
      <w:r>
        <w:rPr>
          <w:rFonts w:ascii="Times New Roman" w:hAnsi="Times New Roman"/>
          <w:sz w:val="28"/>
          <w:szCs w:val="28"/>
        </w:rPr>
        <w:t xml:space="preserve">базу данных (дактилоскопировано и отфотографированно) </w:t>
      </w:r>
      <w:r w:rsidRPr="007116B4">
        <w:rPr>
          <w:rFonts w:ascii="Times New Roman" w:hAnsi="Times New Roman"/>
          <w:sz w:val="28"/>
          <w:szCs w:val="28"/>
        </w:rPr>
        <w:t>1716 человек (</w:t>
      </w:r>
      <w:smartTag w:uri="urn:schemas-microsoft-com:office:smarttags" w:element="metricconverter">
        <w:smartTagPr>
          <w:attr w:name="ProductID" w:val="2014 г"/>
        </w:smartTagPr>
        <w:r w:rsidRPr="007116B4">
          <w:rPr>
            <w:rFonts w:ascii="Times New Roman" w:hAnsi="Times New Roman"/>
            <w:sz w:val="28"/>
            <w:szCs w:val="28"/>
          </w:rPr>
          <w:t>2014 г</w:t>
        </w:r>
      </w:smartTag>
      <w:r w:rsidRPr="007116B4">
        <w:rPr>
          <w:rFonts w:ascii="Times New Roman" w:hAnsi="Times New Roman"/>
          <w:sz w:val="28"/>
          <w:szCs w:val="28"/>
        </w:rPr>
        <w:t>. – 1320), отработано 115 ранее судимых граждан (</w:t>
      </w:r>
      <w:smartTag w:uri="urn:schemas-microsoft-com:office:smarttags" w:element="metricconverter">
        <w:smartTagPr>
          <w:attr w:name="ProductID" w:val="2014 г"/>
        </w:smartTagPr>
        <w:r w:rsidRPr="007116B4">
          <w:rPr>
            <w:rFonts w:ascii="Times New Roman" w:hAnsi="Times New Roman"/>
            <w:sz w:val="28"/>
            <w:szCs w:val="28"/>
          </w:rPr>
          <w:t>2014 г</w:t>
        </w:r>
      </w:smartTag>
      <w:r w:rsidRPr="007116B4">
        <w:rPr>
          <w:rFonts w:ascii="Times New Roman" w:hAnsi="Times New Roman"/>
          <w:sz w:val="28"/>
          <w:szCs w:val="28"/>
        </w:rPr>
        <w:t>. – 34)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251A2D" w:rsidRDefault="00251A2D" w:rsidP="008C58F9">
      <w:pPr>
        <w:spacing w:after="0" w:line="360" w:lineRule="auto"/>
        <w:ind w:left="-567" w:firstLine="1275"/>
        <w:jc w:val="both"/>
        <w:rPr>
          <w:rFonts w:ascii="Times New Roman" w:hAnsi="Times New Roman"/>
          <w:sz w:val="28"/>
          <w:szCs w:val="28"/>
        </w:rPr>
      </w:pPr>
      <w:r w:rsidRPr="008C58F9">
        <w:rPr>
          <w:rFonts w:ascii="Times New Roman" w:hAnsi="Times New Roman"/>
          <w:sz w:val="28"/>
          <w:szCs w:val="28"/>
          <w:u w:val="single"/>
        </w:rPr>
        <w:t>Службой участковых уполномоченных полиции</w:t>
      </w:r>
      <w:r w:rsidRPr="008C58F9">
        <w:rPr>
          <w:rFonts w:ascii="Times New Roman" w:hAnsi="Times New Roman"/>
          <w:sz w:val="28"/>
          <w:szCs w:val="28"/>
        </w:rPr>
        <w:t xml:space="preserve"> раскрыто на </w:t>
      </w:r>
      <w:r>
        <w:rPr>
          <w:rFonts w:ascii="Times New Roman" w:hAnsi="Times New Roman"/>
          <w:sz w:val="28"/>
          <w:szCs w:val="28"/>
        </w:rPr>
        <w:t>17</w:t>
      </w:r>
      <w:r w:rsidRPr="008C58F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6</w:t>
      </w:r>
      <w:r w:rsidRPr="008C58F9">
        <w:rPr>
          <w:rFonts w:ascii="Times New Roman" w:hAnsi="Times New Roman"/>
          <w:sz w:val="28"/>
          <w:szCs w:val="28"/>
        </w:rPr>
        <w:t>% преступлений</w:t>
      </w:r>
      <w:r>
        <w:rPr>
          <w:rFonts w:ascii="Times New Roman" w:hAnsi="Times New Roman"/>
          <w:sz w:val="28"/>
          <w:szCs w:val="28"/>
        </w:rPr>
        <w:t xml:space="preserve"> больше, чем в прошлом году, всего 87</w:t>
      </w:r>
      <w:r w:rsidRPr="008C58F9">
        <w:rPr>
          <w:rFonts w:ascii="Times New Roman" w:hAnsi="Times New Roman"/>
          <w:sz w:val="28"/>
          <w:szCs w:val="28"/>
        </w:rPr>
        <w:t xml:space="preserve"> преступлени</w:t>
      </w:r>
      <w:r>
        <w:rPr>
          <w:rFonts w:ascii="Times New Roman" w:hAnsi="Times New Roman"/>
          <w:sz w:val="28"/>
          <w:szCs w:val="28"/>
        </w:rPr>
        <w:t>й</w:t>
      </w:r>
      <w:r w:rsidRPr="008C58F9">
        <w:rPr>
          <w:rFonts w:ascii="Times New Roman" w:hAnsi="Times New Roman"/>
          <w:sz w:val="28"/>
          <w:szCs w:val="28"/>
        </w:rPr>
        <w:t xml:space="preserve">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 xml:space="preserve">. </w:t>
      </w:r>
      <w:r w:rsidRPr="008C58F9">
        <w:rPr>
          <w:rFonts w:ascii="Times New Roman" w:hAnsi="Times New Roman"/>
          <w:sz w:val="28"/>
          <w:szCs w:val="28"/>
        </w:rPr>
        <w:t>– 7</w:t>
      </w:r>
      <w:r>
        <w:rPr>
          <w:rFonts w:ascii="Times New Roman" w:hAnsi="Times New Roman"/>
          <w:sz w:val="28"/>
          <w:szCs w:val="28"/>
        </w:rPr>
        <w:t>4</w:t>
      </w:r>
      <w:r w:rsidRPr="008C58F9">
        <w:rPr>
          <w:rFonts w:ascii="Times New Roman" w:hAnsi="Times New Roman"/>
          <w:sz w:val="28"/>
          <w:szCs w:val="28"/>
        </w:rPr>
        <w:t xml:space="preserve">), возросло количество раскрытых преступлений </w:t>
      </w:r>
      <w:r>
        <w:rPr>
          <w:rFonts w:ascii="Times New Roman" w:hAnsi="Times New Roman"/>
          <w:sz w:val="28"/>
          <w:szCs w:val="28"/>
        </w:rPr>
        <w:t>небольшой тяжести и составило 78</w:t>
      </w:r>
      <w:r w:rsidRPr="008C58F9">
        <w:rPr>
          <w:rFonts w:ascii="Times New Roman" w:hAnsi="Times New Roman"/>
          <w:sz w:val="28"/>
          <w:szCs w:val="28"/>
        </w:rPr>
        <w:t xml:space="preserve"> преступлений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 – 53</w:t>
      </w:r>
      <w:r w:rsidRPr="008C58F9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>Раскрыто 10 краж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 – 6), 3 незаконного хранения оружия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 – 0). Отмечается рост в раскрытии превентивных составов преступления: раскрыто 5 умышленных причинений легкого вреда здоровью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 – 0), 9 побоев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 – 5), 9 угроз убийством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 xml:space="preserve">. - 7). </w:t>
      </w:r>
    </w:p>
    <w:p w:rsidR="00251A2D" w:rsidRPr="007A05E1" w:rsidRDefault="00251A2D" w:rsidP="007A05E1">
      <w:pPr>
        <w:spacing w:after="0" w:line="360" w:lineRule="auto"/>
        <w:ind w:left="-567" w:firstLine="1276"/>
        <w:jc w:val="both"/>
        <w:rPr>
          <w:rFonts w:ascii="Times New Roman" w:hAnsi="Times New Roman"/>
          <w:sz w:val="28"/>
          <w:szCs w:val="28"/>
        </w:rPr>
      </w:pPr>
      <w:r w:rsidRPr="007A05E1">
        <w:rPr>
          <w:rFonts w:ascii="Times New Roman" w:hAnsi="Times New Roman"/>
          <w:sz w:val="28"/>
          <w:szCs w:val="28"/>
        </w:rPr>
        <w:t xml:space="preserve">В 2015 году на профилактических учетах в ОМВД находилось 202 человека, на профилактический учет поставлено 85 человек по различным категориям, в настоящий момент состоит 161 человек. Административный надзор установлен в отношении 5 лиц ранее судимых. Всего под административным надзором состоит 8 лиц ранее судимых, из них по инициативе ОМВД – 2, по инициативе ИК – 6. </w:t>
      </w:r>
    </w:p>
    <w:p w:rsidR="00251A2D" w:rsidRPr="00C8326D" w:rsidRDefault="00251A2D" w:rsidP="00C8326D">
      <w:pPr>
        <w:pStyle w:val="western"/>
        <w:spacing w:before="0" w:beforeAutospacing="0" w:after="0" w:afterAutospacing="0" w:line="360" w:lineRule="auto"/>
        <w:ind w:left="-567" w:firstLine="1276"/>
        <w:jc w:val="both"/>
        <w:rPr>
          <w:sz w:val="28"/>
          <w:szCs w:val="28"/>
        </w:rPr>
      </w:pPr>
      <w:r w:rsidRPr="007851AD">
        <w:rPr>
          <w:color w:val="000000"/>
          <w:sz w:val="28"/>
          <w:szCs w:val="28"/>
          <w:u w:val="single"/>
        </w:rPr>
        <w:t>Работа по исполнению административного законодательства</w:t>
      </w:r>
      <w:r w:rsidRPr="00B012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характеризуется следующими показателями - з</w:t>
      </w:r>
      <w:r>
        <w:rPr>
          <w:sz w:val="28"/>
          <w:szCs w:val="28"/>
        </w:rPr>
        <w:t xml:space="preserve">а 12 месяцев </w:t>
      </w:r>
      <w:smartTag w:uri="urn:schemas-microsoft-com:office:smarttags" w:element="metricconverter">
        <w:smartTagPr>
          <w:attr w:name="ProductID" w:val="2015 г"/>
        </w:smartTagPr>
        <w:r>
          <w:rPr>
            <w:sz w:val="28"/>
            <w:szCs w:val="28"/>
          </w:rPr>
          <w:t>2015 г</w:t>
        </w:r>
      </w:smartTag>
      <w:r>
        <w:rPr>
          <w:sz w:val="28"/>
          <w:szCs w:val="28"/>
        </w:rPr>
        <w:t>. сотрудниками ОМВД составлено 1884 протокола об административном правонарушении (</w:t>
      </w:r>
      <w:smartTag w:uri="urn:schemas-microsoft-com:office:smarttags" w:element="metricconverter">
        <w:smartTagPr>
          <w:attr w:name="ProductID" w:val="2014 г"/>
        </w:smartTagPr>
        <w:r>
          <w:rPr>
            <w:sz w:val="28"/>
            <w:szCs w:val="28"/>
          </w:rPr>
          <w:t>2014 г</w:t>
        </w:r>
      </w:smartTag>
      <w:r>
        <w:rPr>
          <w:sz w:val="28"/>
          <w:szCs w:val="28"/>
        </w:rPr>
        <w:t>. – 1942), наложено штрафов на общую сумму 1206500 рублей, взыскано на сумму 681000 рублей</w:t>
      </w:r>
      <w:r w:rsidRPr="00C8326D">
        <w:rPr>
          <w:sz w:val="28"/>
          <w:szCs w:val="28"/>
        </w:rPr>
        <w:t xml:space="preserve">. </w:t>
      </w:r>
    </w:p>
    <w:p w:rsidR="00251A2D" w:rsidRPr="00C8326D" w:rsidRDefault="00251A2D" w:rsidP="00C8326D">
      <w:pPr>
        <w:spacing w:after="0" w:line="360" w:lineRule="auto"/>
        <w:ind w:left="-567" w:firstLine="1276"/>
        <w:jc w:val="both"/>
        <w:rPr>
          <w:rFonts w:ascii="Times New Roman" w:hAnsi="Times New Roman"/>
          <w:sz w:val="28"/>
          <w:szCs w:val="28"/>
        </w:rPr>
      </w:pPr>
      <w:r w:rsidRPr="00C8326D">
        <w:rPr>
          <w:rFonts w:ascii="Times New Roman" w:hAnsi="Times New Roman"/>
          <w:sz w:val="28"/>
          <w:szCs w:val="28"/>
          <w:u w:val="single"/>
        </w:rPr>
        <w:t>О</w:t>
      </w:r>
      <w:r>
        <w:rPr>
          <w:rFonts w:ascii="Times New Roman" w:hAnsi="Times New Roman"/>
          <w:sz w:val="28"/>
          <w:szCs w:val="28"/>
          <w:u w:val="single"/>
        </w:rPr>
        <w:t xml:space="preserve">тдельным взводом </w:t>
      </w:r>
      <w:r w:rsidRPr="00C8326D">
        <w:rPr>
          <w:rFonts w:ascii="Times New Roman" w:hAnsi="Times New Roman"/>
          <w:sz w:val="28"/>
          <w:szCs w:val="28"/>
          <w:u w:val="single"/>
        </w:rPr>
        <w:t>ППСП</w:t>
      </w:r>
      <w:r w:rsidRPr="00C832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раскрыто </w:t>
      </w:r>
      <w:r w:rsidRPr="00C8326D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8</w:t>
      </w:r>
      <w:r w:rsidRPr="00C8326D">
        <w:rPr>
          <w:rFonts w:ascii="Times New Roman" w:hAnsi="Times New Roman"/>
          <w:sz w:val="28"/>
          <w:szCs w:val="28"/>
        </w:rPr>
        <w:t xml:space="preserve"> преступлений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 – 49</w:t>
      </w:r>
      <w:r w:rsidRPr="00C8326D">
        <w:rPr>
          <w:rFonts w:ascii="Times New Roman" w:hAnsi="Times New Roman"/>
          <w:sz w:val="28"/>
          <w:szCs w:val="28"/>
        </w:rPr>
        <w:t>), на 21,</w:t>
      </w:r>
      <w:r>
        <w:rPr>
          <w:rFonts w:ascii="Times New Roman" w:hAnsi="Times New Roman"/>
          <w:sz w:val="28"/>
          <w:szCs w:val="28"/>
        </w:rPr>
        <w:t>7</w:t>
      </w:r>
      <w:r w:rsidRPr="00C8326D">
        <w:rPr>
          <w:rFonts w:ascii="Times New Roman" w:hAnsi="Times New Roman"/>
          <w:sz w:val="28"/>
          <w:szCs w:val="28"/>
        </w:rPr>
        <w:t>% возросло количество раскрытых тяж</w:t>
      </w:r>
      <w:r>
        <w:rPr>
          <w:rFonts w:ascii="Times New Roman" w:hAnsi="Times New Roman"/>
          <w:sz w:val="28"/>
          <w:szCs w:val="28"/>
        </w:rPr>
        <w:t>ких и особо тяжких преступлений. Раскрыто 3 разбоя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 – 2), 1 побои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 xml:space="preserve">. – 0), 3 угрозы убийством </w:t>
      </w:r>
      <w:r w:rsidRPr="00C832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 xml:space="preserve">. – 2), 24 </w:t>
      </w:r>
      <w:r w:rsidRPr="00C8326D">
        <w:rPr>
          <w:rFonts w:ascii="Times New Roman" w:hAnsi="Times New Roman"/>
          <w:sz w:val="28"/>
          <w:szCs w:val="28"/>
        </w:rPr>
        <w:t>преступлени</w:t>
      </w:r>
      <w:r>
        <w:rPr>
          <w:rFonts w:ascii="Times New Roman" w:hAnsi="Times New Roman"/>
          <w:sz w:val="28"/>
          <w:szCs w:val="28"/>
        </w:rPr>
        <w:t>я</w:t>
      </w:r>
      <w:r w:rsidRPr="00C8326D">
        <w:rPr>
          <w:rFonts w:ascii="Times New Roman" w:hAnsi="Times New Roman"/>
          <w:sz w:val="28"/>
          <w:szCs w:val="28"/>
        </w:rPr>
        <w:t>, связанных с наркотиками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 xml:space="preserve">. </w:t>
      </w:r>
      <w:r w:rsidRPr="00C8326D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17</w:t>
      </w:r>
      <w:r w:rsidRPr="00C8326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  На 3</w:t>
      </w:r>
      <w:r w:rsidRPr="00C8326D">
        <w:rPr>
          <w:rFonts w:ascii="Times New Roman" w:hAnsi="Times New Roman"/>
          <w:sz w:val="28"/>
          <w:szCs w:val="28"/>
        </w:rPr>
        <w:t>5,</w:t>
      </w:r>
      <w:r>
        <w:rPr>
          <w:rFonts w:ascii="Times New Roman" w:hAnsi="Times New Roman"/>
          <w:sz w:val="28"/>
          <w:szCs w:val="28"/>
        </w:rPr>
        <w:t>7</w:t>
      </w:r>
      <w:r w:rsidRPr="00C8326D">
        <w:rPr>
          <w:rFonts w:ascii="Times New Roman" w:hAnsi="Times New Roman"/>
          <w:sz w:val="28"/>
          <w:szCs w:val="28"/>
        </w:rPr>
        <w:t>% возросло количество раскрытых уличных преступлений, их количество составило 1</w:t>
      </w:r>
      <w:r>
        <w:rPr>
          <w:rFonts w:ascii="Times New Roman" w:hAnsi="Times New Roman"/>
          <w:sz w:val="28"/>
          <w:szCs w:val="28"/>
        </w:rPr>
        <w:t>9</w:t>
      </w:r>
      <w:r w:rsidRPr="00C8326D">
        <w:rPr>
          <w:rFonts w:ascii="Times New Roman" w:hAnsi="Times New Roman"/>
          <w:sz w:val="28"/>
          <w:szCs w:val="28"/>
        </w:rPr>
        <w:t xml:space="preserve"> преступлений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 xml:space="preserve">. </w:t>
      </w:r>
      <w:r w:rsidRPr="00C8326D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14</w:t>
      </w:r>
      <w:r w:rsidRPr="00C8326D">
        <w:rPr>
          <w:rFonts w:ascii="Times New Roman" w:hAnsi="Times New Roman"/>
          <w:sz w:val="28"/>
          <w:szCs w:val="28"/>
        </w:rPr>
        <w:t xml:space="preserve">). </w:t>
      </w:r>
    </w:p>
    <w:p w:rsidR="00251A2D" w:rsidRDefault="00251A2D" w:rsidP="00C8326D">
      <w:pPr>
        <w:spacing w:after="0" w:line="360" w:lineRule="auto"/>
        <w:ind w:left="-567" w:firstLine="1276"/>
        <w:jc w:val="both"/>
        <w:rPr>
          <w:rFonts w:ascii="Times New Roman" w:hAnsi="Times New Roman"/>
          <w:sz w:val="28"/>
          <w:szCs w:val="28"/>
        </w:rPr>
      </w:pPr>
      <w:r w:rsidRPr="00C8326D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>ибольшее количество преступлений в общественных местах совершается по следующим адресам:</w:t>
      </w:r>
    </w:p>
    <w:p w:rsidR="00251A2D" w:rsidRDefault="00251A2D" w:rsidP="00C8326D">
      <w:pPr>
        <w:spacing w:after="0" w:line="360" w:lineRule="auto"/>
        <w:ind w:left="-567" w:firstLine="1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ул. Удальцова д. 4-16 (254 преступления);</w:t>
      </w:r>
    </w:p>
    <w:p w:rsidR="00251A2D" w:rsidRDefault="00251A2D" w:rsidP="00C8326D">
      <w:pPr>
        <w:spacing w:after="0" w:line="360" w:lineRule="auto"/>
        <w:ind w:left="-567" w:firstLine="1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ул. Коштоянца д. 5-39 (168 преступлений);</w:t>
      </w:r>
    </w:p>
    <w:p w:rsidR="00251A2D" w:rsidRDefault="00251A2D" w:rsidP="00C8326D">
      <w:pPr>
        <w:spacing w:after="0" w:line="360" w:lineRule="auto"/>
        <w:ind w:left="-567" w:firstLine="1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ул. Удальцова д. 32-42 (148 преступлений). </w:t>
      </w:r>
    </w:p>
    <w:p w:rsidR="00251A2D" w:rsidRPr="00337FE8" w:rsidRDefault="00251A2D" w:rsidP="00337FE8">
      <w:pPr>
        <w:spacing w:after="0" w:line="360" w:lineRule="auto"/>
        <w:ind w:left="-567" w:right="-1" w:firstLine="1276"/>
        <w:jc w:val="both"/>
        <w:rPr>
          <w:rFonts w:ascii="Times New Roman" w:hAnsi="Times New Roman"/>
          <w:sz w:val="28"/>
          <w:szCs w:val="28"/>
        </w:rPr>
      </w:pPr>
      <w:r w:rsidRPr="00337FE8">
        <w:rPr>
          <w:rFonts w:ascii="Times New Roman" w:hAnsi="Times New Roman"/>
          <w:sz w:val="28"/>
          <w:szCs w:val="28"/>
          <w:u w:val="single"/>
        </w:rPr>
        <w:t>Работа ГПДН</w:t>
      </w:r>
      <w:r w:rsidRPr="00337FE8">
        <w:rPr>
          <w:rFonts w:ascii="Times New Roman" w:hAnsi="Times New Roman"/>
          <w:sz w:val="28"/>
          <w:szCs w:val="28"/>
        </w:rPr>
        <w:t xml:space="preserve"> характеризуется следующими показателями, на профилактическом учете в ГПДН состоит 15 несовершеннолетних также как и в 2014 году. Всего доставлено в дежурную часть ОМВД 198 несовершеннолетних (</w:t>
      </w:r>
      <w:smartTag w:uri="urn:schemas-microsoft-com:office:smarttags" w:element="metricconverter">
        <w:smartTagPr>
          <w:attr w:name="ProductID" w:val="2014 г"/>
        </w:smartTagPr>
        <w:r w:rsidRPr="00337FE8">
          <w:rPr>
            <w:rFonts w:ascii="Times New Roman" w:hAnsi="Times New Roman"/>
            <w:sz w:val="28"/>
            <w:szCs w:val="28"/>
          </w:rPr>
          <w:t>2014 г</w:t>
        </w:r>
      </w:smartTag>
      <w:r w:rsidRPr="00337FE8">
        <w:rPr>
          <w:rFonts w:ascii="Times New Roman" w:hAnsi="Times New Roman"/>
          <w:sz w:val="28"/>
          <w:szCs w:val="28"/>
        </w:rPr>
        <w:t>.–163), из них за занятие бродяжничеством и попрошайничеством – 52 (</w:t>
      </w:r>
      <w:smartTag w:uri="urn:schemas-microsoft-com:office:smarttags" w:element="metricconverter">
        <w:smartTagPr>
          <w:attr w:name="ProductID" w:val="2014 г"/>
        </w:smartTagPr>
        <w:r w:rsidRPr="00337FE8">
          <w:rPr>
            <w:rFonts w:ascii="Times New Roman" w:hAnsi="Times New Roman"/>
            <w:sz w:val="28"/>
            <w:szCs w:val="28"/>
          </w:rPr>
          <w:t>2014 г</w:t>
        </w:r>
      </w:smartTag>
      <w:r w:rsidRPr="00337FE8">
        <w:rPr>
          <w:rFonts w:ascii="Times New Roman" w:hAnsi="Times New Roman"/>
          <w:sz w:val="28"/>
          <w:szCs w:val="28"/>
        </w:rPr>
        <w:t>.– 43), в Ц</w:t>
      </w:r>
      <w:r>
        <w:rPr>
          <w:rFonts w:ascii="Times New Roman" w:hAnsi="Times New Roman"/>
          <w:sz w:val="28"/>
          <w:szCs w:val="28"/>
        </w:rPr>
        <w:t xml:space="preserve">ентр временного содержания несовершеннолетних </w:t>
      </w:r>
      <w:r w:rsidRPr="00337FE8">
        <w:rPr>
          <w:rFonts w:ascii="Times New Roman" w:hAnsi="Times New Roman"/>
          <w:sz w:val="28"/>
          <w:szCs w:val="28"/>
        </w:rPr>
        <w:t>направлено 15 несовершеннолетних (</w:t>
      </w:r>
      <w:smartTag w:uri="urn:schemas-microsoft-com:office:smarttags" w:element="metricconverter">
        <w:smartTagPr>
          <w:attr w:name="ProductID" w:val="2014 г"/>
        </w:smartTagPr>
        <w:r w:rsidRPr="00337FE8">
          <w:rPr>
            <w:rFonts w:ascii="Times New Roman" w:hAnsi="Times New Roman"/>
            <w:sz w:val="28"/>
            <w:szCs w:val="28"/>
          </w:rPr>
          <w:t>2014 г</w:t>
        </w:r>
      </w:smartTag>
      <w:r w:rsidRPr="00337FE8">
        <w:rPr>
          <w:rFonts w:ascii="Times New Roman" w:hAnsi="Times New Roman"/>
          <w:sz w:val="28"/>
          <w:szCs w:val="28"/>
        </w:rPr>
        <w:t>.– 8), помещено в медицинские учреждения  37  несовершеннолетних (</w:t>
      </w:r>
      <w:smartTag w:uri="urn:schemas-microsoft-com:office:smarttags" w:element="metricconverter">
        <w:smartTagPr>
          <w:attr w:name="ProductID" w:val="2014 г"/>
        </w:smartTagPr>
        <w:r w:rsidRPr="00337FE8">
          <w:rPr>
            <w:rFonts w:ascii="Times New Roman" w:hAnsi="Times New Roman"/>
            <w:sz w:val="28"/>
            <w:szCs w:val="28"/>
          </w:rPr>
          <w:t>2014 г</w:t>
        </w:r>
      </w:smartTag>
      <w:r w:rsidRPr="00337FE8">
        <w:rPr>
          <w:rFonts w:ascii="Times New Roman" w:hAnsi="Times New Roman"/>
          <w:sz w:val="28"/>
          <w:szCs w:val="28"/>
        </w:rPr>
        <w:t>.– 35).</w:t>
      </w:r>
    </w:p>
    <w:p w:rsidR="00251A2D" w:rsidRPr="001B20FE" w:rsidRDefault="00251A2D" w:rsidP="00823215">
      <w:pPr>
        <w:ind w:left="-567" w:right="-1" w:firstLine="1276"/>
        <w:jc w:val="both"/>
        <w:rPr>
          <w:rFonts w:ascii="Times New Roman" w:hAnsi="Times New Roman"/>
          <w:sz w:val="28"/>
          <w:szCs w:val="28"/>
        </w:rPr>
      </w:pPr>
      <w:r w:rsidRPr="00C8326D">
        <w:rPr>
          <w:rFonts w:ascii="Times New Roman" w:hAnsi="Times New Roman"/>
          <w:sz w:val="28"/>
          <w:szCs w:val="28"/>
          <w:u w:val="single"/>
        </w:rPr>
        <w:t>Работа ГЛЛР:</w:t>
      </w:r>
      <w:r w:rsidRPr="00C8326D">
        <w:rPr>
          <w:rFonts w:ascii="Times New Roman" w:hAnsi="Times New Roman"/>
          <w:sz w:val="28"/>
          <w:szCs w:val="28"/>
        </w:rPr>
        <w:t xml:space="preserve"> </w:t>
      </w:r>
      <w:r w:rsidRPr="001B20FE">
        <w:rPr>
          <w:rFonts w:ascii="Times New Roman" w:hAnsi="Times New Roman"/>
          <w:sz w:val="28"/>
          <w:szCs w:val="28"/>
        </w:rPr>
        <w:t>согласно базе данных</w:t>
      </w:r>
      <w:r>
        <w:rPr>
          <w:rFonts w:ascii="Times New Roman" w:hAnsi="Times New Roman"/>
          <w:sz w:val="28"/>
          <w:szCs w:val="28"/>
        </w:rPr>
        <w:t xml:space="preserve"> «Оружие»</w:t>
      </w:r>
      <w:r w:rsidRPr="001B20FE">
        <w:rPr>
          <w:rFonts w:ascii="Times New Roman" w:hAnsi="Times New Roman"/>
          <w:sz w:val="28"/>
          <w:szCs w:val="28"/>
        </w:rPr>
        <w:t xml:space="preserve"> на учете состоит 2315 владельцев гражданского оружия, из них 34 владельца, имеющих просроченные лицензии. </w:t>
      </w:r>
    </w:p>
    <w:p w:rsidR="00251A2D" w:rsidRPr="001B20FE" w:rsidRDefault="00251A2D" w:rsidP="00823215">
      <w:pPr>
        <w:ind w:left="-567" w:right="-1" w:firstLine="1276"/>
        <w:jc w:val="both"/>
        <w:rPr>
          <w:rFonts w:ascii="Times New Roman" w:hAnsi="Times New Roman"/>
          <w:sz w:val="28"/>
          <w:szCs w:val="28"/>
        </w:rPr>
      </w:pPr>
      <w:r w:rsidRPr="001B20FE">
        <w:rPr>
          <w:rFonts w:ascii="Times New Roman" w:hAnsi="Times New Roman"/>
          <w:sz w:val="28"/>
          <w:szCs w:val="28"/>
        </w:rPr>
        <w:t xml:space="preserve">Изъято и добровольно сдано 70 единиц огнестрельного гладкоствольного и газового оружия. </w:t>
      </w:r>
    </w:p>
    <w:p w:rsidR="00251A2D" w:rsidRPr="001B20FE" w:rsidRDefault="00251A2D" w:rsidP="00823215">
      <w:pPr>
        <w:spacing w:after="0" w:line="360" w:lineRule="auto"/>
        <w:ind w:left="-567" w:firstLine="1276"/>
        <w:jc w:val="both"/>
        <w:rPr>
          <w:rFonts w:ascii="Times New Roman" w:hAnsi="Times New Roman"/>
          <w:sz w:val="28"/>
          <w:szCs w:val="28"/>
        </w:rPr>
      </w:pPr>
      <w:r w:rsidRPr="001B20FE">
        <w:rPr>
          <w:rFonts w:ascii="Times New Roman" w:hAnsi="Times New Roman"/>
          <w:sz w:val="28"/>
          <w:szCs w:val="28"/>
        </w:rPr>
        <w:t xml:space="preserve">На территории обслуживаемой группой </w:t>
      </w:r>
      <w:r>
        <w:rPr>
          <w:rFonts w:ascii="Times New Roman" w:hAnsi="Times New Roman"/>
          <w:sz w:val="28"/>
          <w:szCs w:val="28"/>
        </w:rPr>
        <w:t xml:space="preserve">лицензионно-разрешительной работы </w:t>
      </w:r>
      <w:r w:rsidRPr="001B20FE">
        <w:rPr>
          <w:rFonts w:ascii="Times New Roman" w:hAnsi="Times New Roman"/>
          <w:sz w:val="28"/>
          <w:szCs w:val="28"/>
        </w:rPr>
        <w:t>на учете состоит 170 объектов охраняемых ЧОП. На данных объектах проведено 103 проверки, выявлено 25 правонарушений по ст. 20.16 КоАП РФ (</w:t>
      </w:r>
      <w:smartTag w:uri="urn:schemas-microsoft-com:office:smarttags" w:element="metricconverter">
        <w:smartTagPr>
          <w:attr w:name="ProductID" w:val="2014 г"/>
        </w:smartTagPr>
        <w:r w:rsidRPr="001B20FE">
          <w:rPr>
            <w:rFonts w:ascii="Times New Roman" w:hAnsi="Times New Roman"/>
            <w:sz w:val="28"/>
            <w:szCs w:val="28"/>
          </w:rPr>
          <w:t>2014 г</w:t>
        </w:r>
      </w:smartTag>
      <w:r w:rsidRPr="001B20FE">
        <w:rPr>
          <w:rFonts w:ascii="Times New Roman" w:hAnsi="Times New Roman"/>
          <w:sz w:val="28"/>
          <w:szCs w:val="28"/>
        </w:rPr>
        <w:t>. – 16).</w:t>
      </w:r>
    </w:p>
    <w:p w:rsidR="00251A2D" w:rsidRPr="00DB7A12" w:rsidRDefault="00251A2D" w:rsidP="00DB7A12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B7A12">
        <w:rPr>
          <w:rFonts w:ascii="Times New Roman" w:hAnsi="Times New Roman"/>
          <w:b/>
          <w:sz w:val="28"/>
          <w:szCs w:val="28"/>
        </w:rPr>
        <w:t xml:space="preserve">Основные задачи на предстоящий период. </w:t>
      </w:r>
    </w:p>
    <w:p w:rsidR="00251A2D" w:rsidRPr="00DB7A12" w:rsidRDefault="00251A2D" w:rsidP="006D4E94">
      <w:pPr>
        <w:pStyle w:val="NoSpacing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DB7A12">
        <w:rPr>
          <w:rFonts w:ascii="Times New Roman" w:hAnsi="Times New Roman"/>
          <w:sz w:val="28"/>
          <w:szCs w:val="28"/>
        </w:rPr>
        <w:tab/>
        <w:t xml:space="preserve">В связи с </w:t>
      </w:r>
      <w:r>
        <w:rPr>
          <w:rFonts w:ascii="Times New Roman" w:hAnsi="Times New Roman"/>
          <w:sz w:val="28"/>
          <w:szCs w:val="28"/>
        </w:rPr>
        <w:t>выше</w:t>
      </w:r>
      <w:r w:rsidRPr="00DB7A12">
        <w:rPr>
          <w:rFonts w:ascii="Times New Roman" w:hAnsi="Times New Roman"/>
          <w:sz w:val="28"/>
          <w:szCs w:val="28"/>
        </w:rPr>
        <w:t>изложенным</w:t>
      </w:r>
      <w:r>
        <w:rPr>
          <w:rFonts w:ascii="Times New Roman" w:hAnsi="Times New Roman"/>
          <w:sz w:val="28"/>
          <w:szCs w:val="28"/>
        </w:rPr>
        <w:t>,</w:t>
      </w:r>
      <w:r w:rsidRPr="00DB7A12">
        <w:rPr>
          <w:rFonts w:ascii="Times New Roman" w:hAnsi="Times New Roman"/>
          <w:sz w:val="28"/>
          <w:szCs w:val="28"/>
        </w:rPr>
        <w:t xml:space="preserve"> личный состав </w:t>
      </w:r>
      <w:r>
        <w:rPr>
          <w:rFonts w:ascii="Times New Roman" w:hAnsi="Times New Roman"/>
          <w:sz w:val="28"/>
          <w:szCs w:val="28"/>
        </w:rPr>
        <w:t xml:space="preserve">нацелен </w:t>
      </w:r>
      <w:r w:rsidRPr="00DB7A12">
        <w:rPr>
          <w:rFonts w:ascii="Times New Roman" w:hAnsi="Times New Roman"/>
          <w:sz w:val="28"/>
          <w:szCs w:val="28"/>
        </w:rPr>
        <w:t>на бдительное несение службы, тщательное исполнение всех поставленных ранее задач.</w:t>
      </w:r>
    </w:p>
    <w:p w:rsidR="00251A2D" w:rsidRDefault="00251A2D" w:rsidP="006D4E94">
      <w:pPr>
        <w:pStyle w:val="NoSpacing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DB7A12">
        <w:rPr>
          <w:rFonts w:ascii="Times New Roman" w:hAnsi="Times New Roman"/>
          <w:sz w:val="28"/>
          <w:szCs w:val="28"/>
        </w:rPr>
        <w:tab/>
        <w:t>Особое внимание в работе удел</w:t>
      </w:r>
      <w:r>
        <w:rPr>
          <w:rFonts w:ascii="Times New Roman" w:hAnsi="Times New Roman"/>
          <w:sz w:val="28"/>
          <w:szCs w:val="28"/>
        </w:rPr>
        <w:t>ено</w:t>
      </w:r>
      <w:r w:rsidRPr="00DB7A12">
        <w:rPr>
          <w:rFonts w:ascii="Times New Roman" w:hAnsi="Times New Roman"/>
          <w:sz w:val="28"/>
          <w:szCs w:val="28"/>
        </w:rPr>
        <w:t xml:space="preserve"> все возрастающему количеству преступлений, совершенных иногородними гражданами, а также раскрытию тяжких и особо тяжких преступлений, повышению количества выявленных преступлений, пресеченных на стадии приготовления и покушения, а также  преступлений прошлых лет.</w:t>
      </w:r>
    </w:p>
    <w:p w:rsidR="00251A2D" w:rsidRPr="006D4E94" w:rsidRDefault="00251A2D" w:rsidP="006D4E94">
      <w:pPr>
        <w:spacing w:after="0" w:line="360" w:lineRule="auto"/>
        <w:ind w:left="-567" w:firstLine="1276"/>
        <w:jc w:val="both"/>
        <w:rPr>
          <w:rFonts w:ascii="Times New Roman" w:hAnsi="Times New Roman"/>
          <w:sz w:val="28"/>
          <w:szCs w:val="28"/>
        </w:rPr>
      </w:pPr>
      <w:r w:rsidRPr="006D4E94">
        <w:rPr>
          <w:rFonts w:ascii="Times New Roman" w:hAnsi="Times New Roman"/>
          <w:sz w:val="28"/>
          <w:szCs w:val="28"/>
        </w:rPr>
        <w:t>Совершенствование организации деятельности по рассмотрению заявлений о преступлениях</w:t>
      </w:r>
      <w:r>
        <w:rPr>
          <w:rFonts w:ascii="Times New Roman" w:hAnsi="Times New Roman"/>
          <w:sz w:val="28"/>
          <w:szCs w:val="28"/>
        </w:rPr>
        <w:t xml:space="preserve">, об административных правонарушениях, о происшествиях, своевременность и качество проводимой по ним проверки, является </w:t>
      </w:r>
      <w:r w:rsidRPr="006D4E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одной из приоритетных задач для сотрудников Отдела,  также как </w:t>
      </w:r>
      <w:r w:rsidRPr="006D4E94">
        <w:rPr>
          <w:rFonts w:ascii="Times New Roman" w:hAnsi="Times New Roman"/>
          <w:sz w:val="28"/>
          <w:szCs w:val="28"/>
        </w:rPr>
        <w:t xml:space="preserve">обеспечение качества и доступности </w:t>
      </w:r>
      <w:r>
        <w:rPr>
          <w:rFonts w:ascii="Times New Roman" w:hAnsi="Times New Roman"/>
          <w:sz w:val="28"/>
          <w:szCs w:val="28"/>
        </w:rPr>
        <w:t xml:space="preserve">предоставляемых </w:t>
      </w:r>
      <w:r w:rsidRPr="006D4E94">
        <w:rPr>
          <w:rFonts w:ascii="Times New Roman" w:hAnsi="Times New Roman"/>
          <w:sz w:val="28"/>
          <w:szCs w:val="28"/>
        </w:rPr>
        <w:t>государственных услуг.</w:t>
      </w:r>
    </w:p>
    <w:p w:rsidR="00251A2D" w:rsidRDefault="00251A2D" w:rsidP="00CE36C1">
      <w:pPr>
        <w:pStyle w:val="NoSpacing"/>
        <w:spacing w:line="360" w:lineRule="auto"/>
        <w:ind w:left="-567" w:firstLine="1276"/>
        <w:jc w:val="both"/>
        <w:rPr>
          <w:rFonts w:ascii="Times New Roman" w:hAnsi="Times New Roman"/>
          <w:sz w:val="28"/>
          <w:szCs w:val="28"/>
        </w:rPr>
      </w:pPr>
      <w:r w:rsidRPr="00DB7A12">
        <w:rPr>
          <w:rFonts w:ascii="Times New Roman" w:hAnsi="Times New Roman"/>
          <w:sz w:val="28"/>
          <w:szCs w:val="28"/>
        </w:rPr>
        <w:t>Также актуальным направлением остается соблюдение служебной дисциплины и законности сотрудниками Отдела, особенно недопущение нарушений дорожно-транспортной дисциплины, исключение фактов злоупотребления алкоголем на службе и в быту.</w:t>
      </w:r>
    </w:p>
    <w:p w:rsidR="00251A2D" w:rsidRDefault="00251A2D" w:rsidP="00CE36C1">
      <w:pPr>
        <w:pStyle w:val="NoSpacing"/>
        <w:spacing w:line="360" w:lineRule="auto"/>
        <w:ind w:left="-567" w:firstLine="1276"/>
        <w:jc w:val="both"/>
        <w:rPr>
          <w:rFonts w:ascii="Times New Roman" w:hAnsi="Times New Roman"/>
          <w:sz w:val="28"/>
          <w:szCs w:val="28"/>
        </w:rPr>
      </w:pPr>
    </w:p>
    <w:p w:rsidR="00251A2D" w:rsidRDefault="00251A2D" w:rsidP="00CE36C1">
      <w:pPr>
        <w:pStyle w:val="NoSpacing"/>
        <w:spacing w:line="360" w:lineRule="auto"/>
        <w:ind w:left="-567" w:firstLine="1276"/>
        <w:jc w:val="both"/>
        <w:rPr>
          <w:rFonts w:ascii="Times New Roman" w:hAnsi="Times New Roman"/>
          <w:sz w:val="28"/>
          <w:szCs w:val="28"/>
        </w:rPr>
      </w:pPr>
    </w:p>
    <w:p w:rsidR="00251A2D" w:rsidRPr="00F15B12" w:rsidRDefault="00251A2D" w:rsidP="00F15B12">
      <w:pPr>
        <w:spacing w:after="0" w:line="240" w:lineRule="auto"/>
        <w:ind w:left="-567" w:right="-369"/>
        <w:jc w:val="both"/>
        <w:rPr>
          <w:rFonts w:ascii="Times New Roman" w:hAnsi="Times New Roman"/>
          <w:sz w:val="28"/>
          <w:szCs w:val="28"/>
        </w:rPr>
      </w:pPr>
      <w:r w:rsidRPr="00F15B12">
        <w:rPr>
          <w:rFonts w:ascii="Times New Roman" w:hAnsi="Times New Roman"/>
          <w:sz w:val="28"/>
          <w:szCs w:val="28"/>
        </w:rPr>
        <w:t xml:space="preserve">Начальник ОМВД России по району </w:t>
      </w:r>
    </w:p>
    <w:p w:rsidR="00251A2D" w:rsidRPr="00F15B12" w:rsidRDefault="00251A2D" w:rsidP="00F15B12">
      <w:pPr>
        <w:spacing w:after="0" w:line="240" w:lineRule="auto"/>
        <w:ind w:left="-567" w:right="-369"/>
        <w:jc w:val="both"/>
        <w:rPr>
          <w:rFonts w:ascii="Times New Roman" w:hAnsi="Times New Roman"/>
          <w:sz w:val="28"/>
          <w:szCs w:val="28"/>
        </w:rPr>
      </w:pPr>
      <w:r w:rsidRPr="00F15B12">
        <w:rPr>
          <w:rFonts w:ascii="Times New Roman" w:hAnsi="Times New Roman"/>
          <w:sz w:val="28"/>
          <w:szCs w:val="28"/>
        </w:rPr>
        <w:t>Проспект Вернадского г. Москвы</w:t>
      </w:r>
    </w:p>
    <w:p w:rsidR="00251A2D" w:rsidRPr="00F15B12" w:rsidRDefault="00251A2D" w:rsidP="00F15B12">
      <w:pPr>
        <w:spacing w:after="0" w:line="240" w:lineRule="auto"/>
        <w:ind w:left="-567" w:right="-1"/>
        <w:jc w:val="both"/>
        <w:rPr>
          <w:rFonts w:ascii="Times New Roman" w:hAnsi="Times New Roman"/>
          <w:sz w:val="28"/>
          <w:szCs w:val="28"/>
        </w:rPr>
      </w:pPr>
      <w:r w:rsidRPr="00F15B12">
        <w:rPr>
          <w:rFonts w:ascii="Times New Roman" w:hAnsi="Times New Roman"/>
          <w:sz w:val="28"/>
          <w:szCs w:val="28"/>
        </w:rPr>
        <w:t xml:space="preserve">подполковник полиции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</w:t>
      </w:r>
      <w:r w:rsidRPr="00F15B12">
        <w:rPr>
          <w:rFonts w:ascii="Times New Roman" w:hAnsi="Times New Roman"/>
          <w:sz w:val="28"/>
          <w:szCs w:val="28"/>
        </w:rPr>
        <w:t>А.В. Серба</w:t>
      </w:r>
    </w:p>
    <w:p w:rsidR="00251A2D" w:rsidRPr="00DB7A12" w:rsidRDefault="00251A2D" w:rsidP="00F15B12">
      <w:pPr>
        <w:pStyle w:val="NoSpacing"/>
        <w:spacing w:line="360" w:lineRule="auto"/>
        <w:ind w:left="-567"/>
        <w:jc w:val="both"/>
        <w:rPr>
          <w:rFonts w:ascii="Times New Roman" w:hAnsi="Times New Roman"/>
          <w:sz w:val="28"/>
          <w:szCs w:val="28"/>
        </w:rPr>
      </w:pPr>
    </w:p>
    <w:p w:rsidR="00251A2D" w:rsidRDefault="00251A2D" w:rsidP="00DB7A1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251A2D" w:rsidSect="00593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A2D" w:rsidRDefault="00251A2D" w:rsidP="00E86402">
      <w:pPr>
        <w:spacing w:after="0" w:line="240" w:lineRule="auto"/>
      </w:pPr>
      <w:r>
        <w:separator/>
      </w:r>
    </w:p>
  </w:endnote>
  <w:endnote w:type="continuationSeparator" w:id="1">
    <w:p w:rsidR="00251A2D" w:rsidRDefault="00251A2D" w:rsidP="00E8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A2D" w:rsidRDefault="00251A2D" w:rsidP="00E86402">
      <w:pPr>
        <w:spacing w:after="0" w:line="240" w:lineRule="auto"/>
      </w:pPr>
      <w:r>
        <w:separator/>
      </w:r>
    </w:p>
  </w:footnote>
  <w:footnote w:type="continuationSeparator" w:id="1">
    <w:p w:rsidR="00251A2D" w:rsidRDefault="00251A2D" w:rsidP="00E86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5203C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6BE39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4BD49A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3AC3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001439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C44E0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E9C41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9A8A6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7033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B483E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294F"/>
    <w:rsid w:val="000016C1"/>
    <w:rsid w:val="000020C0"/>
    <w:rsid w:val="0000349B"/>
    <w:rsid w:val="0000419E"/>
    <w:rsid w:val="0001171F"/>
    <w:rsid w:val="000128A8"/>
    <w:rsid w:val="0003296D"/>
    <w:rsid w:val="0003401C"/>
    <w:rsid w:val="00043E4A"/>
    <w:rsid w:val="00072AE8"/>
    <w:rsid w:val="0009058B"/>
    <w:rsid w:val="00092646"/>
    <w:rsid w:val="00094612"/>
    <w:rsid w:val="00097600"/>
    <w:rsid w:val="000A6BF0"/>
    <w:rsid w:val="000B5CF0"/>
    <w:rsid w:val="000C0819"/>
    <w:rsid w:val="000C118F"/>
    <w:rsid w:val="000D2318"/>
    <w:rsid w:val="000D72BD"/>
    <w:rsid w:val="000D7F4D"/>
    <w:rsid w:val="000E730E"/>
    <w:rsid w:val="000F4791"/>
    <w:rsid w:val="000F47C7"/>
    <w:rsid w:val="000F5503"/>
    <w:rsid w:val="000F7D3E"/>
    <w:rsid w:val="00104A8F"/>
    <w:rsid w:val="001050DF"/>
    <w:rsid w:val="00111B87"/>
    <w:rsid w:val="00112FB2"/>
    <w:rsid w:val="001204E9"/>
    <w:rsid w:val="00121D1E"/>
    <w:rsid w:val="0012326C"/>
    <w:rsid w:val="00124159"/>
    <w:rsid w:val="00140E8F"/>
    <w:rsid w:val="001420A0"/>
    <w:rsid w:val="00142161"/>
    <w:rsid w:val="00147495"/>
    <w:rsid w:val="00151A4B"/>
    <w:rsid w:val="00156654"/>
    <w:rsid w:val="001579E8"/>
    <w:rsid w:val="0016337D"/>
    <w:rsid w:val="00182CA8"/>
    <w:rsid w:val="001924FA"/>
    <w:rsid w:val="00195376"/>
    <w:rsid w:val="001B20FE"/>
    <w:rsid w:val="001B3256"/>
    <w:rsid w:val="001B40A7"/>
    <w:rsid w:val="001C3A1E"/>
    <w:rsid w:val="001C6C29"/>
    <w:rsid w:val="001D2813"/>
    <w:rsid w:val="001D427C"/>
    <w:rsid w:val="001D6E96"/>
    <w:rsid w:val="001E4440"/>
    <w:rsid w:val="001F0750"/>
    <w:rsid w:val="001F3B84"/>
    <w:rsid w:val="001F67A2"/>
    <w:rsid w:val="002133D4"/>
    <w:rsid w:val="00221A6F"/>
    <w:rsid w:val="00224A2A"/>
    <w:rsid w:val="002253F6"/>
    <w:rsid w:val="00230479"/>
    <w:rsid w:val="00246774"/>
    <w:rsid w:val="00251A2D"/>
    <w:rsid w:val="00252B38"/>
    <w:rsid w:val="00256831"/>
    <w:rsid w:val="00265C74"/>
    <w:rsid w:val="0027310F"/>
    <w:rsid w:val="0027516B"/>
    <w:rsid w:val="0027572E"/>
    <w:rsid w:val="00280928"/>
    <w:rsid w:val="00281D46"/>
    <w:rsid w:val="00297370"/>
    <w:rsid w:val="002A236B"/>
    <w:rsid w:val="002B125C"/>
    <w:rsid w:val="002C1F1A"/>
    <w:rsid w:val="002D49E1"/>
    <w:rsid w:val="002F1B37"/>
    <w:rsid w:val="002F4E13"/>
    <w:rsid w:val="002F735B"/>
    <w:rsid w:val="003000C5"/>
    <w:rsid w:val="003009A2"/>
    <w:rsid w:val="00303301"/>
    <w:rsid w:val="0031192B"/>
    <w:rsid w:val="00337CC3"/>
    <w:rsid w:val="00337FE8"/>
    <w:rsid w:val="00340B7C"/>
    <w:rsid w:val="00345769"/>
    <w:rsid w:val="0037275D"/>
    <w:rsid w:val="00376B46"/>
    <w:rsid w:val="00393251"/>
    <w:rsid w:val="003A2A52"/>
    <w:rsid w:val="003A32E6"/>
    <w:rsid w:val="003A4F0D"/>
    <w:rsid w:val="003A628A"/>
    <w:rsid w:val="003A68D3"/>
    <w:rsid w:val="003B4469"/>
    <w:rsid w:val="003B50ED"/>
    <w:rsid w:val="003B5F29"/>
    <w:rsid w:val="003C3FCF"/>
    <w:rsid w:val="003D439F"/>
    <w:rsid w:val="003E3131"/>
    <w:rsid w:val="003F2052"/>
    <w:rsid w:val="00403BB5"/>
    <w:rsid w:val="00413D00"/>
    <w:rsid w:val="00420C40"/>
    <w:rsid w:val="0042142E"/>
    <w:rsid w:val="00421AB3"/>
    <w:rsid w:val="00423200"/>
    <w:rsid w:val="004239EE"/>
    <w:rsid w:val="00424113"/>
    <w:rsid w:val="00424B0F"/>
    <w:rsid w:val="00433951"/>
    <w:rsid w:val="00445A4A"/>
    <w:rsid w:val="0045098E"/>
    <w:rsid w:val="00451DC2"/>
    <w:rsid w:val="00453AD1"/>
    <w:rsid w:val="0045475F"/>
    <w:rsid w:val="00455702"/>
    <w:rsid w:val="00467B90"/>
    <w:rsid w:val="00467FB2"/>
    <w:rsid w:val="00475D2D"/>
    <w:rsid w:val="00483A9E"/>
    <w:rsid w:val="004858E9"/>
    <w:rsid w:val="00485DA4"/>
    <w:rsid w:val="00486E06"/>
    <w:rsid w:val="004A031C"/>
    <w:rsid w:val="004A1558"/>
    <w:rsid w:val="004A3B49"/>
    <w:rsid w:val="004A6115"/>
    <w:rsid w:val="004B1C59"/>
    <w:rsid w:val="004B44FE"/>
    <w:rsid w:val="004C08A7"/>
    <w:rsid w:val="004C0A7C"/>
    <w:rsid w:val="004D0A6A"/>
    <w:rsid w:val="004E0C56"/>
    <w:rsid w:val="004E6FD2"/>
    <w:rsid w:val="004F736E"/>
    <w:rsid w:val="004F7BD9"/>
    <w:rsid w:val="00501BF8"/>
    <w:rsid w:val="005061AA"/>
    <w:rsid w:val="00507E47"/>
    <w:rsid w:val="00525116"/>
    <w:rsid w:val="00540933"/>
    <w:rsid w:val="00541A7F"/>
    <w:rsid w:val="00541B73"/>
    <w:rsid w:val="00551FE6"/>
    <w:rsid w:val="00553780"/>
    <w:rsid w:val="0055387D"/>
    <w:rsid w:val="00556E04"/>
    <w:rsid w:val="00560B67"/>
    <w:rsid w:val="00561AD8"/>
    <w:rsid w:val="0056294F"/>
    <w:rsid w:val="005712EF"/>
    <w:rsid w:val="00572B8E"/>
    <w:rsid w:val="005826EA"/>
    <w:rsid w:val="005934F1"/>
    <w:rsid w:val="005947B3"/>
    <w:rsid w:val="005965A8"/>
    <w:rsid w:val="005A1A23"/>
    <w:rsid w:val="005B015C"/>
    <w:rsid w:val="005B12F4"/>
    <w:rsid w:val="005C3A26"/>
    <w:rsid w:val="005D53A9"/>
    <w:rsid w:val="005D5B95"/>
    <w:rsid w:val="005D6250"/>
    <w:rsid w:val="005D6380"/>
    <w:rsid w:val="005E091B"/>
    <w:rsid w:val="005E59AB"/>
    <w:rsid w:val="005E692A"/>
    <w:rsid w:val="005F2128"/>
    <w:rsid w:val="005F636A"/>
    <w:rsid w:val="00601B05"/>
    <w:rsid w:val="00604DA2"/>
    <w:rsid w:val="0061731E"/>
    <w:rsid w:val="0062100A"/>
    <w:rsid w:val="00624E39"/>
    <w:rsid w:val="00630B7E"/>
    <w:rsid w:val="0063439C"/>
    <w:rsid w:val="006419BD"/>
    <w:rsid w:val="006479DD"/>
    <w:rsid w:val="006701FE"/>
    <w:rsid w:val="006732A9"/>
    <w:rsid w:val="00674AEA"/>
    <w:rsid w:val="00685C33"/>
    <w:rsid w:val="006970A8"/>
    <w:rsid w:val="006A32A5"/>
    <w:rsid w:val="006D4E94"/>
    <w:rsid w:val="006D706A"/>
    <w:rsid w:val="006F22AF"/>
    <w:rsid w:val="006F4B25"/>
    <w:rsid w:val="006F53CE"/>
    <w:rsid w:val="006F7E9B"/>
    <w:rsid w:val="00700EC8"/>
    <w:rsid w:val="007010C7"/>
    <w:rsid w:val="00706BC5"/>
    <w:rsid w:val="007116B4"/>
    <w:rsid w:val="00714C9D"/>
    <w:rsid w:val="007211D5"/>
    <w:rsid w:val="00725C7A"/>
    <w:rsid w:val="00733349"/>
    <w:rsid w:val="00735785"/>
    <w:rsid w:val="00744F11"/>
    <w:rsid w:val="0074766E"/>
    <w:rsid w:val="00750393"/>
    <w:rsid w:val="007549E5"/>
    <w:rsid w:val="00756417"/>
    <w:rsid w:val="00762CB6"/>
    <w:rsid w:val="0076307F"/>
    <w:rsid w:val="00771D4A"/>
    <w:rsid w:val="0077466F"/>
    <w:rsid w:val="007851AD"/>
    <w:rsid w:val="007867B3"/>
    <w:rsid w:val="0079413C"/>
    <w:rsid w:val="0079621D"/>
    <w:rsid w:val="007A05E1"/>
    <w:rsid w:val="007A11D4"/>
    <w:rsid w:val="007A52A5"/>
    <w:rsid w:val="007B0093"/>
    <w:rsid w:val="007C1A07"/>
    <w:rsid w:val="007C384F"/>
    <w:rsid w:val="007E15B3"/>
    <w:rsid w:val="007E45F2"/>
    <w:rsid w:val="00806AF0"/>
    <w:rsid w:val="00816606"/>
    <w:rsid w:val="00817C3B"/>
    <w:rsid w:val="008206B9"/>
    <w:rsid w:val="00823215"/>
    <w:rsid w:val="00823401"/>
    <w:rsid w:val="00824372"/>
    <w:rsid w:val="00831038"/>
    <w:rsid w:val="00833CFE"/>
    <w:rsid w:val="00841943"/>
    <w:rsid w:val="00844C54"/>
    <w:rsid w:val="0085285E"/>
    <w:rsid w:val="00855A39"/>
    <w:rsid w:val="008646A4"/>
    <w:rsid w:val="00866152"/>
    <w:rsid w:val="00866F8A"/>
    <w:rsid w:val="00870AC2"/>
    <w:rsid w:val="008A13CD"/>
    <w:rsid w:val="008A6FEF"/>
    <w:rsid w:val="008B02A5"/>
    <w:rsid w:val="008B383F"/>
    <w:rsid w:val="008C0383"/>
    <w:rsid w:val="008C42EC"/>
    <w:rsid w:val="008C58F9"/>
    <w:rsid w:val="008C6A55"/>
    <w:rsid w:val="008D26E1"/>
    <w:rsid w:val="008D2F55"/>
    <w:rsid w:val="008D5E3C"/>
    <w:rsid w:val="008E7784"/>
    <w:rsid w:val="008F1E6D"/>
    <w:rsid w:val="008F4B7A"/>
    <w:rsid w:val="0090601E"/>
    <w:rsid w:val="00914B5E"/>
    <w:rsid w:val="00920753"/>
    <w:rsid w:val="00931215"/>
    <w:rsid w:val="0093494D"/>
    <w:rsid w:val="009420A0"/>
    <w:rsid w:val="00945C69"/>
    <w:rsid w:val="00953F5B"/>
    <w:rsid w:val="00964424"/>
    <w:rsid w:val="009A1F3C"/>
    <w:rsid w:val="009A35D6"/>
    <w:rsid w:val="009A50AA"/>
    <w:rsid w:val="009B4B1F"/>
    <w:rsid w:val="009C0E8C"/>
    <w:rsid w:val="009D06C5"/>
    <w:rsid w:val="009D46E3"/>
    <w:rsid w:val="009D50A4"/>
    <w:rsid w:val="009E22B9"/>
    <w:rsid w:val="009E5459"/>
    <w:rsid w:val="00A05CA5"/>
    <w:rsid w:val="00A063EF"/>
    <w:rsid w:val="00A068F0"/>
    <w:rsid w:val="00A23F09"/>
    <w:rsid w:val="00A25B36"/>
    <w:rsid w:val="00A25F2A"/>
    <w:rsid w:val="00A2655F"/>
    <w:rsid w:val="00A2689A"/>
    <w:rsid w:val="00A34788"/>
    <w:rsid w:val="00A35395"/>
    <w:rsid w:val="00A3665A"/>
    <w:rsid w:val="00A433A9"/>
    <w:rsid w:val="00A435D8"/>
    <w:rsid w:val="00A4714C"/>
    <w:rsid w:val="00A472CC"/>
    <w:rsid w:val="00A54FA3"/>
    <w:rsid w:val="00A558DA"/>
    <w:rsid w:val="00A91F46"/>
    <w:rsid w:val="00A922A9"/>
    <w:rsid w:val="00A92EAB"/>
    <w:rsid w:val="00A938F5"/>
    <w:rsid w:val="00AA3C4A"/>
    <w:rsid w:val="00AB6853"/>
    <w:rsid w:val="00AB761F"/>
    <w:rsid w:val="00AC107B"/>
    <w:rsid w:val="00AC2A49"/>
    <w:rsid w:val="00AC5DD8"/>
    <w:rsid w:val="00AD273F"/>
    <w:rsid w:val="00AD3D0A"/>
    <w:rsid w:val="00AE086E"/>
    <w:rsid w:val="00AE1728"/>
    <w:rsid w:val="00AE3E24"/>
    <w:rsid w:val="00AE3E8F"/>
    <w:rsid w:val="00AE5631"/>
    <w:rsid w:val="00AF4F4C"/>
    <w:rsid w:val="00AF7477"/>
    <w:rsid w:val="00B012E6"/>
    <w:rsid w:val="00B10D1C"/>
    <w:rsid w:val="00B148E1"/>
    <w:rsid w:val="00B17545"/>
    <w:rsid w:val="00B24425"/>
    <w:rsid w:val="00B41009"/>
    <w:rsid w:val="00B41357"/>
    <w:rsid w:val="00B436E8"/>
    <w:rsid w:val="00B64D4B"/>
    <w:rsid w:val="00B747DE"/>
    <w:rsid w:val="00B924FF"/>
    <w:rsid w:val="00B9360F"/>
    <w:rsid w:val="00B95662"/>
    <w:rsid w:val="00B96AE6"/>
    <w:rsid w:val="00BA595E"/>
    <w:rsid w:val="00BA6E17"/>
    <w:rsid w:val="00BB192C"/>
    <w:rsid w:val="00BB467E"/>
    <w:rsid w:val="00BB5137"/>
    <w:rsid w:val="00BC041E"/>
    <w:rsid w:val="00BD22F2"/>
    <w:rsid w:val="00BD5A3B"/>
    <w:rsid w:val="00BD6D73"/>
    <w:rsid w:val="00BE0D73"/>
    <w:rsid w:val="00BE14A4"/>
    <w:rsid w:val="00BE265C"/>
    <w:rsid w:val="00BE74C2"/>
    <w:rsid w:val="00BF0167"/>
    <w:rsid w:val="00BF1DBA"/>
    <w:rsid w:val="00BF2821"/>
    <w:rsid w:val="00C07ACA"/>
    <w:rsid w:val="00C15552"/>
    <w:rsid w:val="00C17032"/>
    <w:rsid w:val="00C23947"/>
    <w:rsid w:val="00C44AC5"/>
    <w:rsid w:val="00C529FD"/>
    <w:rsid w:val="00C6503D"/>
    <w:rsid w:val="00C73D72"/>
    <w:rsid w:val="00C74EBB"/>
    <w:rsid w:val="00C755E4"/>
    <w:rsid w:val="00C8326D"/>
    <w:rsid w:val="00C90B1D"/>
    <w:rsid w:val="00C91A85"/>
    <w:rsid w:val="00C96B0D"/>
    <w:rsid w:val="00CA425D"/>
    <w:rsid w:val="00CA6560"/>
    <w:rsid w:val="00CA6E15"/>
    <w:rsid w:val="00CB2193"/>
    <w:rsid w:val="00CC1845"/>
    <w:rsid w:val="00CC2882"/>
    <w:rsid w:val="00CD0BCE"/>
    <w:rsid w:val="00CD1CF1"/>
    <w:rsid w:val="00CE2E7E"/>
    <w:rsid w:val="00CE36C1"/>
    <w:rsid w:val="00CE4286"/>
    <w:rsid w:val="00CE5C41"/>
    <w:rsid w:val="00CF18BB"/>
    <w:rsid w:val="00CF4A67"/>
    <w:rsid w:val="00D06B49"/>
    <w:rsid w:val="00D15491"/>
    <w:rsid w:val="00D22C13"/>
    <w:rsid w:val="00D26184"/>
    <w:rsid w:val="00D303C5"/>
    <w:rsid w:val="00D3444D"/>
    <w:rsid w:val="00D44E30"/>
    <w:rsid w:val="00D45884"/>
    <w:rsid w:val="00D47CAD"/>
    <w:rsid w:val="00D53DD1"/>
    <w:rsid w:val="00D64A4A"/>
    <w:rsid w:val="00D70143"/>
    <w:rsid w:val="00D726C9"/>
    <w:rsid w:val="00D968A3"/>
    <w:rsid w:val="00DA0123"/>
    <w:rsid w:val="00DA5AD6"/>
    <w:rsid w:val="00DA7754"/>
    <w:rsid w:val="00DB2725"/>
    <w:rsid w:val="00DB7A12"/>
    <w:rsid w:val="00DC06DF"/>
    <w:rsid w:val="00DD486A"/>
    <w:rsid w:val="00DD4CEF"/>
    <w:rsid w:val="00DD7EED"/>
    <w:rsid w:val="00DE4BD6"/>
    <w:rsid w:val="00DE518C"/>
    <w:rsid w:val="00DE6881"/>
    <w:rsid w:val="00E0660F"/>
    <w:rsid w:val="00E1144E"/>
    <w:rsid w:val="00E13FCA"/>
    <w:rsid w:val="00E14893"/>
    <w:rsid w:val="00E159CB"/>
    <w:rsid w:val="00E2014B"/>
    <w:rsid w:val="00E217CE"/>
    <w:rsid w:val="00E2504D"/>
    <w:rsid w:val="00E33D55"/>
    <w:rsid w:val="00E34E61"/>
    <w:rsid w:val="00E358FB"/>
    <w:rsid w:val="00E37200"/>
    <w:rsid w:val="00E44609"/>
    <w:rsid w:val="00E44610"/>
    <w:rsid w:val="00E46BF3"/>
    <w:rsid w:val="00E57627"/>
    <w:rsid w:val="00E6269C"/>
    <w:rsid w:val="00E632B3"/>
    <w:rsid w:val="00E75D41"/>
    <w:rsid w:val="00E86402"/>
    <w:rsid w:val="00E876F4"/>
    <w:rsid w:val="00E9273D"/>
    <w:rsid w:val="00EA0706"/>
    <w:rsid w:val="00EA3E0B"/>
    <w:rsid w:val="00EB0CD1"/>
    <w:rsid w:val="00EB1C59"/>
    <w:rsid w:val="00EC669A"/>
    <w:rsid w:val="00EE1DF2"/>
    <w:rsid w:val="00EE1FB6"/>
    <w:rsid w:val="00EE45FF"/>
    <w:rsid w:val="00EE4787"/>
    <w:rsid w:val="00EF7AC3"/>
    <w:rsid w:val="00F0509D"/>
    <w:rsid w:val="00F15B12"/>
    <w:rsid w:val="00F31DF1"/>
    <w:rsid w:val="00F32E48"/>
    <w:rsid w:val="00F3570D"/>
    <w:rsid w:val="00F4412C"/>
    <w:rsid w:val="00F45660"/>
    <w:rsid w:val="00F569D3"/>
    <w:rsid w:val="00F65250"/>
    <w:rsid w:val="00F848C1"/>
    <w:rsid w:val="00F9582B"/>
    <w:rsid w:val="00F978BB"/>
    <w:rsid w:val="00FA04E7"/>
    <w:rsid w:val="00FA67D9"/>
    <w:rsid w:val="00FA6CFE"/>
    <w:rsid w:val="00FB7D85"/>
    <w:rsid w:val="00FC60F2"/>
    <w:rsid w:val="00FC6E43"/>
    <w:rsid w:val="00FE335D"/>
    <w:rsid w:val="00FE4326"/>
    <w:rsid w:val="00FE664B"/>
    <w:rsid w:val="00FF34DD"/>
    <w:rsid w:val="00FF7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4F1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56294F"/>
  </w:style>
  <w:style w:type="paragraph" w:styleId="BodyText">
    <w:name w:val="Body Text"/>
    <w:basedOn w:val="Normal"/>
    <w:link w:val="BodyTextChar"/>
    <w:uiPriority w:val="99"/>
    <w:rsid w:val="00B436E8"/>
    <w:pPr>
      <w:spacing w:after="0" w:line="240" w:lineRule="auto"/>
      <w:jc w:val="center"/>
    </w:pPr>
    <w:rPr>
      <w:rFonts w:ascii="Times New Roman" w:hAnsi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B436E8"/>
    <w:rPr>
      <w:rFonts w:ascii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E86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8640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E86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86402"/>
    <w:rPr>
      <w:rFonts w:cs="Times New Roman"/>
    </w:rPr>
  </w:style>
  <w:style w:type="paragraph" w:customStyle="1" w:styleId="a">
    <w:name w:val="Стиль"/>
    <w:uiPriority w:val="99"/>
    <w:rsid w:val="00762CB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western">
    <w:name w:val="western"/>
    <w:basedOn w:val="Normal"/>
    <w:uiPriority w:val="99"/>
    <w:rsid w:val="00DB7A1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1">
    <w:name w:val="Без интервала1"/>
    <w:uiPriority w:val="99"/>
    <w:rsid w:val="00DB7A12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5</Pages>
  <Words>1142</Words>
  <Characters>6514</Characters>
  <Application>Microsoft Office Outlook</Application>
  <DocSecurity>0</DocSecurity>
  <Lines>0</Lines>
  <Paragraphs>0</Paragraphs>
  <ScaleCrop>false</ScaleCrop>
  <Company>FHU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subject/>
  <dc:creator>ITC</dc:creator>
  <cp:keywords/>
  <dc:description/>
  <cp:lastModifiedBy>комп</cp:lastModifiedBy>
  <cp:revision>2</cp:revision>
  <cp:lastPrinted>2015-01-23T09:04:00Z</cp:lastPrinted>
  <dcterms:created xsi:type="dcterms:W3CDTF">2016-01-29T11:36:00Z</dcterms:created>
  <dcterms:modified xsi:type="dcterms:W3CDTF">2016-01-29T11:36:00Z</dcterms:modified>
</cp:coreProperties>
</file>